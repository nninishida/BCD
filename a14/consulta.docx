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4D1D10E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70321"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016E49D6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70321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informações sobre o paciente 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90411D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6B794BB4" w:rsidR="00B03E5B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40BE6ACA" w:rsidR="00B03E5B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779E1288" w:rsidR="00B03E5B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666965A8" w:rsidR="00B03E5B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0BA3098C" w:rsidR="000728BD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193F6604" w:rsidR="000728BD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do paciente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4BEAF77A" w:rsidR="000728BD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1D45FD94" w:rsidR="000728BD" w:rsidRPr="00B03E5B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304AB6A6" w:rsidR="000728BD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78B45D4F" w:rsidR="006B331E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0ECBF770" w:rsidR="006B331E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Idade do paciente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5BA17151" w:rsidR="006B331E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211DE777" w:rsidR="006B331E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6F2D4C51" w:rsidR="006B331E" w:rsidRDefault="00D7032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5111"/>
        <w:gridCol w:w="1013"/>
        <w:gridCol w:w="981"/>
        <w:gridCol w:w="1977"/>
      </w:tblGrid>
      <w:tr w:rsidR="00D70321" w:rsidRPr="00B03E5B" w14:paraId="2A00B1BB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9B26649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EBB0" w14:textId="20DD979E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D70321" w:rsidRPr="00B03E5B" w14:paraId="29D50329" w14:textId="77777777" w:rsidTr="00D51C53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7AF10E5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29B7" w14:textId="4E1B3C39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do telefone</w:t>
            </w:r>
          </w:p>
        </w:tc>
      </w:tr>
      <w:tr w:rsidR="00D70321" w:rsidRPr="00B03E5B" w14:paraId="55FD3798" w14:textId="77777777" w:rsidTr="00D51C53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BE6FFC7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64DD" w14:textId="2104CA2A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</w:tr>
      <w:tr w:rsidR="00D70321" w:rsidRPr="00B03E5B" w14:paraId="3F6B9BF5" w14:textId="77777777" w:rsidTr="00D70321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E4A9CBB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70321" w:rsidRPr="00B03E5B" w14:paraId="46AAF2DA" w14:textId="77777777" w:rsidTr="00D51C53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E4AE0BF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99CB197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55BC28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3201D41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20F0E77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70321" w:rsidRPr="00B03E5B" w14:paraId="4E927514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658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A0CF1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64A0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755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DD1E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70321" w:rsidRPr="00B03E5B" w14:paraId="127007A6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6E69" w14:textId="44D9A6D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28C6E" w14:textId="1FF99D8F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paciente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25371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7FD14" w14:textId="5C216E66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4B8BE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75E89932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22EBD" w14:textId="1F9BB102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PACIENTE_id_paciente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7F4C7" w14:textId="35884A8B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7AB0" w14:textId="1ACC2F00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DB0A5" w14:textId="2633C488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636A" w14:textId="4767E392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D70321" w:rsidRPr="00B03E5B" w14:paraId="076E575E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9FC23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B6FC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CD84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B376A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BE18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D70321" w:rsidRPr="00B03E5B" w14:paraId="40F379DC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70EA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A8A97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8492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193FA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CDD6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5796D512" w14:textId="77777777" w:rsidR="00D70321" w:rsidRDefault="00D70321" w:rsidP="00D70321">
      <w:pPr>
        <w:tabs>
          <w:tab w:val="left" w:pos="3273"/>
        </w:tabs>
      </w:pPr>
    </w:p>
    <w:p w14:paraId="40DAF67E" w14:textId="77777777" w:rsidR="00D70321" w:rsidRPr="00B03E5B" w:rsidRDefault="00D70321" w:rsidP="00D70321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5111"/>
        <w:gridCol w:w="1013"/>
        <w:gridCol w:w="981"/>
        <w:gridCol w:w="1977"/>
      </w:tblGrid>
      <w:tr w:rsidR="00D70321" w:rsidRPr="00B03E5B" w14:paraId="4256EE0A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B2F2348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3D06" w14:textId="1C0B9F49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MEDICO</w:t>
            </w:r>
          </w:p>
        </w:tc>
      </w:tr>
      <w:tr w:rsidR="00D70321" w:rsidRPr="00B03E5B" w14:paraId="3003AE49" w14:textId="77777777" w:rsidTr="00D7032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BF6CDD3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E979" w14:textId="4C8D746E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informações sobre o médico</w:t>
            </w:r>
          </w:p>
        </w:tc>
      </w:tr>
      <w:tr w:rsidR="00D70321" w:rsidRPr="00B03E5B" w14:paraId="05AB2416" w14:textId="77777777" w:rsidTr="00D7032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841EC81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D5E" w14:textId="0B3C1805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</w:tr>
      <w:tr w:rsidR="00D70321" w:rsidRPr="00B03E5B" w14:paraId="795CAD05" w14:textId="77777777" w:rsidTr="00D70321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19417AB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70321" w:rsidRPr="00B03E5B" w14:paraId="6672C983" w14:textId="77777777" w:rsidTr="00D70321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36697F8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E0E860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C3F7846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9F6079F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E8F31B5" w14:textId="77777777" w:rsidR="00D70321" w:rsidRPr="00B03E5B" w:rsidRDefault="00D70321" w:rsidP="00D7032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70321" w:rsidRPr="00B03E5B" w14:paraId="69CB9D00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A1D8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D3F3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147A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6842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80F3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70321" w:rsidRPr="00B03E5B" w14:paraId="635A9E6B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0814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9C380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do paciente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DF657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5693" w14:textId="77777777" w:rsidR="00D70321" w:rsidRPr="00B03E5B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FB1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2BD2ED08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C55E6" w14:textId="60305ABA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PACIENTE_id_paciente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82908" w14:textId="524603CF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ACE87" w14:textId="1CCE6414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FAD7" w14:textId="34E21966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F63B" w14:textId="0D7FFB60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D70321" w:rsidRPr="00B03E5B" w14:paraId="5D71C962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1D34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30CC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20B4E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8794B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1F06F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D70321" w:rsidRPr="00B03E5B" w14:paraId="168A04CA" w14:textId="77777777" w:rsidTr="00D7032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A67D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0D35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9793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BCC4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874A" w14:textId="77777777" w:rsidR="00D70321" w:rsidRDefault="00D70321" w:rsidP="00D703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5078FFCF" w14:textId="77777777" w:rsidR="00D70321" w:rsidRPr="00B03E5B" w:rsidRDefault="00D70321" w:rsidP="00D70321">
      <w:pPr>
        <w:tabs>
          <w:tab w:val="left" w:pos="3273"/>
        </w:tabs>
      </w:pPr>
    </w:p>
    <w:p w14:paraId="2D734B33" w14:textId="69AC7292" w:rsidR="00891ACF" w:rsidRDefault="00891ACF" w:rsidP="00D061F9">
      <w:pPr>
        <w:tabs>
          <w:tab w:val="left" w:pos="3273"/>
        </w:tabs>
      </w:pPr>
    </w:p>
    <w:p w14:paraId="17B4367D" w14:textId="779B1F04" w:rsidR="00D70321" w:rsidRDefault="00D70321" w:rsidP="00D061F9">
      <w:pPr>
        <w:tabs>
          <w:tab w:val="left" w:pos="3273"/>
        </w:tabs>
      </w:pPr>
    </w:p>
    <w:p w14:paraId="1501D2D8" w14:textId="02025BA6" w:rsidR="00D70321" w:rsidRDefault="00D70321" w:rsidP="00D061F9">
      <w:pPr>
        <w:tabs>
          <w:tab w:val="left" w:pos="3273"/>
        </w:tabs>
      </w:pPr>
    </w:p>
    <w:p w14:paraId="2F82A51B" w14:textId="4204C052" w:rsidR="00D70321" w:rsidRDefault="00D70321" w:rsidP="00D061F9">
      <w:pPr>
        <w:tabs>
          <w:tab w:val="left" w:pos="3273"/>
        </w:tabs>
      </w:pPr>
    </w:p>
    <w:p w14:paraId="4B52ED85" w14:textId="476ED817" w:rsidR="00D70321" w:rsidRDefault="00D70321" w:rsidP="00D061F9">
      <w:pPr>
        <w:tabs>
          <w:tab w:val="left" w:pos="3273"/>
        </w:tabs>
      </w:pPr>
    </w:p>
    <w:p w14:paraId="0264BCDB" w14:textId="6DADD082" w:rsidR="00D70321" w:rsidRDefault="00D70321" w:rsidP="00D061F9">
      <w:pPr>
        <w:tabs>
          <w:tab w:val="left" w:pos="3273"/>
        </w:tabs>
      </w:pPr>
    </w:p>
    <w:p w14:paraId="4024F8D9" w14:textId="656B83B5" w:rsidR="00D70321" w:rsidRDefault="00D70321" w:rsidP="00D061F9">
      <w:pPr>
        <w:tabs>
          <w:tab w:val="left" w:pos="3273"/>
        </w:tabs>
      </w:pPr>
    </w:p>
    <w:p w14:paraId="68A89FA7" w14:textId="2801AEE6" w:rsidR="00D70321" w:rsidRDefault="00D70321" w:rsidP="00D061F9">
      <w:pPr>
        <w:tabs>
          <w:tab w:val="left" w:pos="3273"/>
        </w:tabs>
      </w:pPr>
    </w:p>
    <w:p w14:paraId="639F703D" w14:textId="76A1C752" w:rsidR="00D70321" w:rsidRDefault="00D70321" w:rsidP="00D061F9">
      <w:pPr>
        <w:tabs>
          <w:tab w:val="left" w:pos="3273"/>
        </w:tabs>
      </w:pPr>
    </w:p>
    <w:p w14:paraId="37689BF6" w14:textId="4333F9EB" w:rsidR="00D70321" w:rsidRDefault="00D70321" w:rsidP="00D061F9">
      <w:pPr>
        <w:tabs>
          <w:tab w:val="left" w:pos="3273"/>
        </w:tabs>
      </w:pPr>
    </w:p>
    <w:p w14:paraId="07B1B76C" w14:textId="77777777" w:rsidR="00D70321" w:rsidRPr="00B03E5B" w:rsidRDefault="00D70321" w:rsidP="00D70321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5111"/>
        <w:gridCol w:w="1013"/>
        <w:gridCol w:w="981"/>
        <w:gridCol w:w="1977"/>
      </w:tblGrid>
      <w:tr w:rsidR="00D70321" w:rsidRPr="00B03E5B" w14:paraId="1497C36B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D66162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BA75" w14:textId="4800EA7F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CONSULTORIO</w:t>
            </w:r>
          </w:p>
        </w:tc>
      </w:tr>
      <w:tr w:rsidR="00D70321" w:rsidRPr="00B03E5B" w14:paraId="0EE92CEA" w14:textId="77777777" w:rsidTr="00D51C53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D309A18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435D" w14:textId="45051ABA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informações sobre o consultório</w:t>
            </w:r>
          </w:p>
        </w:tc>
      </w:tr>
      <w:tr w:rsidR="00D70321" w:rsidRPr="00B03E5B" w14:paraId="3141A9DF" w14:textId="77777777" w:rsidTr="00D51C53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6CD6AA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0070" w14:textId="26701F25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MEDICO</w:t>
            </w:r>
          </w:p>
        </w:tc>
      </w:tr>
      <w:tr w:rsidR="00D70321" w:rsidRPr="00B03E5B" w14:paraId="14085D28" w14:textId="77777777" w:rsidTr="00D51C53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F1E9A0B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70321" w:rsidRPr="00B03E5B" w14:paraId="76F2DBA9" w14:textId="77777777" w:rsidTr="00D51C53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FEA941C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540C214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622CD2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5E2690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3FA5DF2" w14:textId="77777777" w:rsidR="00D70321" w:rsidRPr="00B03E5B" w:rsidRDefault="00D70321" w:rsidP="00D51C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70321" w:rsidRPr="00B03E5B" w14:paraId="388FF8F9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DEED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FFBE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70321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E71A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AA6F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43EE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70321" w:rsidRPr="00B03E5B" w14:paraId="43283FEE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F376F" w14:textId="186161A5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6209" w14:textId="38E49E8A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do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consultório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3BC66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79AF" w14:textId="77777777" w:rsidR="00D70321" w:rsidRPr="00B03E5B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063D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2BE29F28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BB677" w14:textId="7A50D7B1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3D012" w14:textId="411A6FA3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Cidade do consultório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F80A" w14:textId="3592E368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65A1" w14:textId="1EFC92B9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D510" w14:textId="096F5DAF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7D6ADB24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8AFCA" w14:textId="518F0D1C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BB23" w14:textId="406B4FE3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do consultório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416FE" w14:textId="39DA4BFB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C99F" w14:textId="374F5733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86D8" w14:textId="4251A435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305C0864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DE09" w14:textId="54225F0C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EC5D" w14:textId="77148172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do consultório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979B" w14:textId="78D9727C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FDC3" w14:textId="626B837D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3DD42" w14:textId="39028F04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70321" w:rsidRPr="00B03E5B" w14:paraId="6675403C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96B58" w14:textId="73148BE8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MEDICO_id_medico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FFAA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D76E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0530F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0D7D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D70321" w:rsidRPr="00B03E5B" w14:paraId="2A39B981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371B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E391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B2CF0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79F06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669E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D70321" w:rsidRPr="00B03E5B" w14:paraId="6CA075F5" w14:textId="77777777" w:rsidTr="00D51C53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E583E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BF5DA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36FEE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9DF18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6933" w14:textId="77777777" w:rsidR="00D70321" w:rsidRDefault="00D70321" w:rsidP="00D51C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62DA2D31" w14:textId="77777777" w:rsidR="00D70321" w:rsidRPr="00B03E5B" w:rsidRDefault="00D70321" w:rsidP="00D70321">
      <w:pPr>
        <w:tabs>
          <w:tab w:val="left" w:pos="3273"/>
        </w:tabs>
      </w:pPr>
    </w:p>
    <w:p w14:paraId="3C078623" w14:textId="77777777" w:rsidR="00D70321" w:rsidRPr="00B03E5B" w:rsidRDefault="00D70321" w:rsidP="00D061F9">
      <w:pPr>
        <w:tabs>
          <w:tab w:val="left" w:pos="3273"/>
        </w:tabs>
      </w:pPr>
    </w:p>
    <w:sectPr w:rsidR="00D70321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78A0B" w14:textId="77777777" w:rsidR="00F82D4C" w:rsidRDefault="00F82D4C">
      <w:r>
        <w:separator/>
      </w:r>
    </w:p>
  </w:endnote>
  <w:endnote w:type="continuationSeparator" w:id="0">
    <w:p w14:paraId="0243CB18" w14:textId="77777777" w:rsidR="00F82D4C" w:rsidRDefault="00F8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03C1" w14:textId="77777777" w:rsidR="00C02CE7" w:rsidRDefault="00C02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EADAA" w14:textId="77777777" w:rsidR="00C02CE7" w:rsidRDefault="00C02CE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6D536" w14:textId="77777777" w:rsidR="00C02CE7" w:rsidRDefault="00C02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20CF" w14:textId="77777777" w:rsidR="00F82D4C" w:rsidRDefault="00F82D4C">
      <w:r>
        <w:separator/>
      </w:r>
    </w:p>
  </w:footnote>
  <w:footnote w:type="continuationSeparator" w:id="0">
    <w:p w14:paraId="7C201B19" w14:textId="77777777" w:rsidR="00F82D4C" w:rsidRDefault="00F8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063F" w14:textId="77777777" w:rsidR="00C02CE7" w:rsidRDefault="00C02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497B9E66" w:rsidR="003D4C66" w:rsidRDefault="00D70321" w:rsidP="00A463C8">
    <w:pPr>
      <w:jc w:val="center"/>
      <w:rPr>
        <w:b/>
      </w:rPr>
    </w:pPr>
    <w:r>
      <w:rPr>
        <w:b/>
      </w:rPr>
      <w:t>CONSUL</w:t>
    </w:r>
  </w:p>
  <w:p w14:paraId="23A1DCE0" w14:textId="77777777" w:rsidR="003D4C66" w:rsidRDefault="00F82D4C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24676E42" w:rsidR="001719B4" w:rsidRPr="006465A6" w:rsidRDefault="00D70321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CONSULTA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277D0D53" w:rsidR="00D6763D" w:rsidRPr="00C02CE7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02CE7">
      <w:rPr>
        <w:rFonts w:ascii="Arial" w:hAnsi="Arial"/>
        <w:sz w:val="18"/>
      </w:rPr>
      <w:t xml:space="preserve">Nicole </w:t>
    </w:r>
    <w:proofErr w:type="spellStart"/>
    <w:r w:rsidR="00C02CE7">
      <w:rPr>
        <w:rFonts w:ascii="Arial" w:hAnsi="Arial"/>
        <w:sz w:val="18"/>
      </w:rPr>
      <w:t>Nishida</w:t>
    </w:r>
    <w:proofErr w:type="spellEnd"/>
    <w:r w:rsidR="00C02CE7">
      <w:rPr>
        <w:rFonts w:ascii="Arial" w:hAnsi="Arial"/>
        <w:sz w:val="18"/>
      </w:rPr>
      <w:t xml:space="preserve"> Rodrigues</w:t>
    </w:r>
  </w:p>
  <w:p w14:paraId="3279516F" w14:textId="276D029E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C02CE7">
      <w:rPr>
        <w:rFonts w:ascii="Arial" w:hAnsi="Arial"/>
        <w:bCs/>
        <w:sz w:val="18"/>
      </w:rPr>
      <w:t>08</w:t>
    </w:r>
    <w:bookmarkStart w:id="0" w:name="_GoBack"/>
    <w:bookmarkEnd w:id="0"/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D70321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8BD88" w14:textId="77777777" w:rsidR="00C02CE7" w:rsidRDefault="00C02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411D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2CE7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0321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82D4C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AA36-D2B6-4C72-AFB9-4D34842BF5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50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24</cp:revision>
  <cp:lastPrinted>2024-04-08T13:02:00Z</cp:lastPrinted>
  <dcterms:created xsi:type="dcterms:W3CDTF">2024-04-08T12:29:00Z</dcterms:created>
  <dcterms:modified xsi:type="dcterms:W3CDTF">2024-04-15T15:29:00Z</dcterms:modified>
  <cp:category>Curso de Aprendizagem Industrial</cp:category>
</cp:coreProperties>
</file>