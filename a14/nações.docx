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F8CFB" w14:textId="51236C3A" w:rsidR="00B03E5B" w:rsidRPr="00B03E5B" w:rsidRDefault="00B03E5B" w:rsidP="00D061F9">
      <w:pPr>
        <w:tabs>
          <w:tab w:val="left" w:pos="3273"/>
        </w:tabs>
      </w:pPr>
    </w:p>
    <w:tbl>
      <w:tblPr>
        <w:tblW w:w="10143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5111"/>
        <w:gridCol w:w="1013"/>
        <w:gridCol w:w="981"/>
        <w:gridCol w:w="1977"/>
      </w:tblGrid>
      <w:tr w:rsidR="00B03E5B" w:rsidRPr="00B03E5B" w14:paraId="310EDD86" w14:textId="77777777" w:rsidTr="00D061F9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8F06AEC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D5BF" w14:textId="69937B05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4D3262">
              <w:rPr>
                <w:rFonts w:ascii="Aptos Narrow" w:hAnsi="Aptos Narrow"/>
                <w:color w:val="000000"/>
                <w:sz w:val="22"/>
                <w:szCs w:val="22"/>
              </w:rPr>
              <w:t>NACAO</w:t>
            </w:r>
          </w:p>
        </w:tc>
      </w:tr>
      <w:tr w:rsidR="00B03E5B" w:rsidRPr="00B03E5B" w14:paraId="0CE097A8" w14:textId="77777777" w:rsidTr="00D061F9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2552F0E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AE99A" w14:textId="0F21F695" w:rsidR="00B03E5B" w:rsidRPr="00B03E5B" w:rsidRDefault="00D024B0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Armazenará dados sobre a nação</w:t>
            </w:r>
          </w:p>
        </w:tc>
      </w:tr>
      <w:tr w:rsidR="00B03E5B" w:rsidRPr="00B03E5B" w14:paraId="47487EB5" w14:textId="77777777" w:rsidTr="00D061F9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F26D24A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E1496" w14:textId="48E850B1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B03E5B" w:rsidRPr="00B03E5B" w14:paraId="64A47201" w14:textId="77777777" w:rsidTr="00015677">
        <w:trPr>
          <w:trHeight w:val="288"/>
        </w:trPr>
        <w:tc>
          <w:tcPr>
            <w:tcW w:w="101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4331B2C8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B03E5B" w:rsidRPr="00B03E5B" w14:paraId="37AC4B06" w14:textId="77777777" w:rsidTr="000728BD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3B677EB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A2326E5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19805B2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01F43BA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1A75E3AE" w14:textId="24FA85BC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 w:rsidR="00627CAA">
              <w:rPr>
                <w:rFonts w:ascii="Aptos Narrow" w:hAnsi="Aptos Narrow"/>
                <w:color w:val="000000"/>
                <w:sz w:val="22"/>
                <w:szCs w:val="22"/>
              </w:rPr>
              <w:t>, U</w:t>
            </w:r>
            <w:r w:rsidR="00002783">
              <w:rPr>
                <w:rFonts w:ascii="Aptos Narrow" w:hAnsi="Aptos Narrow"/>
                <w:color w:val="000000"/>
                <w:sz w:val="22"/>
                <w:szCs w:val="22"/>
              </w:rPr>
              <w:t>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D061F9" w:rsidRPr="00B03E5B" w14:paraId="6EA1A9ED" w14:textId="77777777" w:rsidTr="007F6010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0396" w14:textId="1FCAF944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proofErr w:type="spellStart"/>
            <w:r w:rsidR="004D3262"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18C99" w14:textId="3DECF3DC" w:rsidR="00B03E5B" w:rsidRPr="00B03E5B" w:rsidRDefault="004D3262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4D3262"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B421" w14:textId="40B2D261" w:rsidR="00B03E5B" w:rsidRPr="00B03E5B" w:rsidRDefault="004D3262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3B12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D64A" w14:textId="18B46BF1" w:rsidR="00B03E5B" w:rsidRPr="00B03E5B" w:rsidRDefault="004D3262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PK/ID</w:t>
            </w:r>
          </w:p>
        </w:tc>
      </w:tr>
      <w:tr w:rsidR="000728BD" w:rsidRPr="00B03E5B" w14:paraId="34A35D66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035EA" w14:textId="4C35D157" w:rsidR="000728BD" w:rsidRPr="00B03E5B" w:rsidRDefault="004D3262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126AD" w14:textId="78CC0351" w:rsidR="000728BD" w:rsidRDefault="004D3262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 a nação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59E6E" w14:textId="32E3C877" w:rsidR="000728BD" w:rsidRDefault="004D3262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BA4CB" w14:textId="54AD928E" w:rsidR="000728BD" w:rsidRPr="00B03E5B" w:rsidRDefault="004D3262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E00D9" w14:textId="09DDAB00" w:rsidR="000728BD" w:rsidRDefault="004D3262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6B331E" w:rsidRPr="00B03E5B" w14:paraId="7B809F37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1C1C3" w14:textId="2BAF5B49" w:rsidR="006B331E" w:rsidRDefault="004D3262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partido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32E8E" w14:textId="168C1665" w:rsidR="006B331E" w:rsidRDefault="004D3262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Partido da nação 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DD9D3" w14:textId="3032EBB5" w:rsidR="006B331E" w:rsidRDefault="004D3262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A3E22" w14:textId="19EA5EB3" w:rsidR="006B331E" w:rsidRDefault="004D3262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E66F5" w14:textId="692534FF" w:rsidR="006B331E" w:rsidRDefault="004D3262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6B331E" w:rsidRPr="00B03E5B" w14:paraId="2B0F8A5A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39785" w14:textId="760842D0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8A361" w14:textId="39E1DDFB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0A6D2" w14:textId="76C60A5F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C6D07" w14:textId="77777777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F7BDC" w14:textId="19CECAF2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  <w:tr w:rsidR="006B331E" w:rsidRPr="00B03E5B" w14:paraId="127B9348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E3447" w14:textId="0D312BD2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85651" w14:textId="290DBBC1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4490E" w14:textId="2688DC05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359A7" w14:textId="77777777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34504" w14:textId="64870914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</w:tbl>
    <w:p w14:paraId="00277452" w14:textId="0FCE5500" w:rsidR="00B03E5B" w:rsidRDefault="00B03E5B" w:rsidP="00D061F9">
      <w:pPr>
        <w:tabs>
          <w:tab w:val="left" w:pos="3273"/>
        </w:tabs>
      </w:pPr>
    </w:p>
    <w:p w14:paraId="1C5971C1" w14:textId="77777777" w:rsidR="004D3262" w:rsidRPr="00B03E5B" w:rsidRDefault="004D3262" w:rsidP="004D3262">
      <w:pPr>
        <w:tabs>
          <w:tab w:val="left" w:pos="3273"/>
        </w:tabs>
      </w:pPr>
    </w:p>
    <w:tbl>
      <w:tblPr>
        <w:tblW w:w="10143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1"/>
        <w:gridCol w:w="5111"/>
        <w:gridCol w:w="1013"/>
        <w:gridCol w:w="981"/>
        <w:gridCol w:w="1977"/>
      </w:tblGrid>
      <w:tr w:rsidR="004D3262" w:rsidRPr="00B03E5B" w14:paraId="7412A406" w14:textId="77777777" w:rsidTr="00E2001F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E6DAE3D" w14:textId="77777777" w:rsidR="004D3262" w:rsidRPr="00B03E5B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22BAF" w14:textId="7EBEB9F1" w:rsidR="004D3262" w:rsidRPr="00B03E5B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ESTADO</w:t>
            </w:r>
          </w:p>
        </w:tc>
      </w:tr>
      <w:tr w:rsidR="004D3262" w:rsidRPr="00B03E5B" w14:paraId="4215207B" w14:textId="77777777" w:rsidTr="00E2001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0A2B7704" w14:textId="77777777" w:rsidR="004D3262" w:rsidRPr="00B03E5B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1793E" w14:textId="7059F4EE" w:rsidR="004D3262" w:rsidRPr="00B03E5B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D024B0">
              <w:rPr>
                <w:rFonts w:ascii="Aptos Narrow" w:hAnsi="Aptos Narrow"/>
                <w:color w:val="000000"/>
                <w:sz w:val="22"/>
                <w:szCs w:val="22"/>
              </w:rPr>
              <w:t>Armazenará dados sobre o Estado</w:t>
            </w:r>
          </w:p>
        </w:tc>
      </w:tr>
      <w:tr w:rsidR="004D3262" w:rsidRPr="00B03E5B" w14:paraId="196025AF" w14:textId="77777777" w:rsidTr="00E2001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3F8BEA2C" w14:textId="77777777" w:rsidR="004D3262" w:rsidRPr="00B03E5B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36B81" w14:textId="638A4FCC" w:rsidR="004D3262" w:rsidRPr="00B03E5B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D024B0">
              <w:rPr>
                <w:rFonts w:ascii="Aptos Narrow" w:hAnsi="Aptos Narrow"/>
                <w:color w:val="000000"/>
                <w:sz w:val="22"/>
                <w:szCs w:val="22"/>
              </w:rPr>
              <w:t>Esta tabela possui chave estrangeira da tabela NACAO</w:t>
            </w:r>
          </w:p>
        </w:tc>
      </w:tr>
      <w:tr w:rsidR="004D3262" w:rsidRPr="00B03E5B" w14:paraId="41B07016" w14:textId="77777777" w:rsidTr="004D3262">
        <w:trPr>
          <w:trHeight w:val="288"/>
        </w:trPr>
        <w:tc>
          <w:tcPr>
            <w:tcW w:w="101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18925AC1" w14:textId="77777777" w:rsidR="004D3262" w:rsidRPr="00B03E5B" w:rsidRDefault="004D3262" w:rsidP="00E2001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4D3262" w:rsidRPr="00B03E5B" w14:paraId="3DCBEE99" w14:textId="77777777" w:rsidTr="00E2001F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8C8CAE5" w14:textId="77777777" w:rsidR="004D3262" w:rsidRPr="00B03E5B" w:rsidRDefault="004D3262" w:rsidP="00E2001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A1C70EF" w14:textId="77777777" w:rsidR="004D3262" w:rsidRPr="00B03E5B" w:rsidRDefault="004D3262" w:rsidP="00E2001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0254E13" w14:textId="77777777" w:rsidR="004D3262" w:rsidRPr="00B03E5B" w:rsidRDefault="004D3262" w:rsidP="00E2001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2311328" w14:textId="77777777" w:rsidR="004D3262" w:rsidRPr="00B03E5B" w:rsidRDefault="004D3262" w:rsidP="00E2001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0FB8C0DF" w14:textId="77777777" w:rsidR="004D3262" w:rsidRPr="00B03E5B" w:rsidRDefault="004D3262" w:rsidP="00E2001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4D3262" w:rsidRPr="00B03E5B" w14:paraId="59261DB3" w14:textId="77777777" w:rsidTr="00E2001F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D3747" w14:textId="77777777" w:rsidR="004D3262" w:rsidRPr="00B03E5B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E7482" w14:textId="77777777" w:rsidR="004D3262" w:rsidRPr="00B03E5B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4D3262"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897A3" w14:textId="77777777" w:rsidR="004D3262" w:rsidRPr="00B03E5B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E1E28" w14:textId="77777777" w:rsidR="004D3262" w:rsidRPr="00B03E5B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7CB7C" w14:textId="77777777" w:rsidR="004D3262" w:rsidRPr="00B03E5B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PK/ID</w:t>
            </w:r>
          </w:p>
        </w:tc>
      </w:tr>
      <w:tr w:rsidR="004D3262" w:rsidRPr="00B03E5B" w14:paraId="4742D20D" w14:textId="77777777" w:rsidTr="00E2001F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E4B13" w14:textId="78C0E433" w:rsidR="004D3262" w:rsidRPr="00B03E5B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2D2B9" w14:textId="2D6FF2D4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Nome do Estado 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ACD3D" w14:textId="3DA83302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06252" w14:textId="59761AC6" w:rsidR="004D3262" w:rsidRPr="00B03E5B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8B05E" w14:textId="59E9BEA9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4D3262" w:rsidRPr="00B03E5B" w14:paraId="04B5DB3A" w14:textId="77777777" w:rsidTr="00E2001F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116A2" w14:textId="15AF7504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partido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E43DC" w14:textId="09C3EA4D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Partido do Estado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DFDD5" w14:textId="2E5E47B3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F7C9E" w14:textId="21662E4A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C81A1" w14:textId="12D523C7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4D3262" w:rsidRPr="00B03E5B" w14:paraId="2F6457A2" w14:textId="77777777" w:rsidTr="00E2001F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7FC76" w14:textId="4488E6FF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NACAO_id_nacao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D2423" w14:textId="7DC68EA3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Chave estrangeira 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05ACA" w14:textId="218D8116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7A576" w14:textId="77777777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394E8" w14:textId="620B17A4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</w:t>
            </w:r>
          </w:p>
        </w:tc>
      </w:tr>
      <w:tr w:rsidR="004D3262" w:rsidRPr="00B03E5B" w14:paraId="3B1BB7A6" w14:textId="77777777" w:rsidTr="00E2001F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2A30A" w14:textId="77777777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59186" w14:textId="77777777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C81D2" w14:textId="77777777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D1B59" w14:textId="77777777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EF8CD" w14:textId="77777777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</w:tbl>
    <w:p w14:paraId="316139CA" w14:textId="77777777" w:rsidR="004D3262" w:rsidRDefault="004D3262" w:rsidP="004D3262">
      <w:pPr>
        <w:tabs>
          <w:tab w:val="left" w:pos="3273"/>
        </w:tabs>
      </w:pPr>
    </w:p>
    <w:p w14:paraId="536EFE37" w14:textId="77777777" w:rsidR="004D3262" w:rsidRPr="00B03E5B" w:rsidRDefault="004D3262" w:rsidP="004D3262">
      <w:pPr>
        <w:tabs>
          <w:tab w:val="left" w:pos="3273"/>
        </w:tabs>
      </w:pPr>
    </w:p>
    <w:tbl>
      <w:tblPr>
        <w:tblW w:w="10143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1"/>
        <w:gridCol w:w="5111"/>
        <w:gridCol w:w="1013"/>
        <w:gridCol w:w="981"/>
        <w:gridCol w:w="1977"/>
      </w:tblGrid>
      <w:tr w:rsidR="004D3262" w:rsidRPr="00B03E5B" w14:paraId="0BA60C59" w14:textId="77777777" w:rsidTr="00E2001F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641B6D2E" w14:textId="77777777" w:rsidR="004D3262" w:rsidRPr="00B03E5B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85874" w14:textId="3B33F1CD" w:rsidR="004D3262" w:rsidRPr="00B03E5B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IDH </w:t>
            </w:r>
          </w:p>
        </w:tc>
      </w:tr>
      <w:tr w:rsidR="004D3262" w:rsidRPr="00B03E5B" w14:paraId="34379C3D" w14:textId="77777777" w:rsidTr="00E2001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C345A44" w14:textId="77777777" w:rsidR="004D3262" w:rsidRPr="00B03E5B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7DBC9" w14:textId="1AEF7082" w:rsidR="004D3262" w:rsidRPr="00B03E5B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D024B0">
              <w:rPr>
                <w:rFonts w:ascii="Aptos Narrow" w:hAnsi="Aptos Narrow"/>
                <w:color w:val="000000"/>
                <w:sz w:val="22"/>
                <w:szCs w:val="22"/>
              </w:rPr>
              <w:t>Armazenará dados sobre o IDH</w:t>
            </w:r>
          </w:p>
        </w:tc>
      </w:tr>
      <w:tr w:rsidR="004D3262" w:rsidRPr="00B03E5B" w14:paraId="771663F0" w14:textId="77777777" w:rsidTr="00E2001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5471B17E" w14:textId="77777777" w:rsidR="004D3262" w:rsidRPr="00B03E5B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306BE" w14:textId="273FC538" w:rsidR="004D3262" w:rsidRPr="00B03E5B" w:rsidRDefault="00D024B0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Esta tabela possui chave estrangeira da Tabela NACAO</w:t>
            </w:r>
          </w:p>
        </w:tc>
      </w:tr>
      <w:tr w:rsidR="004D3262" w:rsidRPr="00B03E5B" w14:paraId="235A3999" w14:textId="77777777" w:rsidTr="004D3262">
        <w:trPr>
          <w:trHeight w:val="288"/>
        </w:trPr>
        <w:tc>
          <w:tcPr>
            <w:tcW w:w="101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3104E1E1" w14:textId="77777777" w:rsidR="004D3262" w:rsidRPr="00B03E5B" w:rsidRDefault="004D3262" w:rsidP="00E2001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4D3262" w:rsidRPr="00B03E5B" w14:paraId="23AEC974" w14:textId="77777777" w:rsidTr="00E2001F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76079A6" w14:textId="77777777" w:rsidR="004D3262" w:rsidRPr="00B03E5B" w:rsidRDefault="004D3262" w:rsidP="00E2001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B27B1B1" w14:textId="77777777" w:rsidR="004D3262" w:rsidRPr="00B03E5B" w:rsidRDefault="004D3262" w:rsidP="00E2001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CD8ABB8" w14:textId="77777777" w:rsidR="004D3262" w:rsidRPr="00B03E5B" w:rsidRDefault="004D3262" w:rsidP="00E2001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F407236" w14:textId="77777777" w:rsidR="004D3262" w:rsidRPr="00B03E5B" w:rsidRDefault="004D3262" w:rsidP="00E2001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366A3638" w14:textId="77777777" w:rsidR="004D3262" w:rsidRPr="00B03E5B" w:rsidRDefault="004D3262" w:rsidP="00E2001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4D3262" w:rsidRPr="00B03E5B" w14:paraId="3D80E601" w14:textId="77777777" w:rsidTr="00E2001F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32915" w14:textId="77777777" w:rsidR="004D3262" w:rsidRPr="00B03E5B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BB81C" w14:textId="77777777" w:rsidR="004D3262" w:rsidRPr="00B03E5B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4D3262"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2EDD4" w14:textId="77777777" w:rsidR="004D3262" w:rsidRPr="00B03E5B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AA7F9" w14:textId="77777777" w:rsidR="004D3262" w:rsidRPr="00B03E5B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AB9A6" w14:textId="77777777" w:rsidR="004D3262" w:rsidRPr="00B03E5B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PK/ID</w:t>
            </w:r>
          </w:p>
        </w:tc>
      </w:tr>
      <w:tr w:rsidR="004D3262" w:rsidRPr="00B03E5B" w14:paraId="020DE005" w14:textId="77777777" w:rsidTr="00E2001F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47FE5" w14:textId="72022664" w:rsidR="004D3262" w:rsidRPr="00B03E5B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mais_baixo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B2B43" w14:textId="75DF4595" w:rsidR="004D3262" w:rsidRDefault="00D024B0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IDH mais baixo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79697" w14:textId="30E253DA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8CBE2" w14:textId="228EE419" w:rsidR="004D3262" w:rsidRPr="00B03E5B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2A3AC" w14:textId="37F93F88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4D3262" w:rsidRPr="00B03E5B" w14:paraId="2293E24C" w14:textId="77777777" w:rsidTr="00E2001F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7CDE5" w14:textId="3ABD026C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mais_alto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2BF3B" w14:textId="52CB5908" w:rsidR="004D3262" w:rsidRDefault="00D024B0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IDH mais alto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F20A2" w14:textId="5172DBEB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3DDC3" w14:textId="2124843D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F65DE" w14:textId="595748A1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4D3262" w:rsidRPr="00B03E5B" w14:paraId="393711CC" w14:textId="77777777" w:rsidTr="00E2001F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D3FC6" w14:textId="22DE0EEF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NACAO_id_nacao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45150" w14:textId="4B0D8D9B" w:rsidR="004D3262" w:rsidRDefault="00D024B0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Chave estrangeira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067B7" w14:textId="0C7517A1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7C8D9" w14:textId="77777777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0FFEE" w14:textId="18F0ED75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</w:t>
            </w:r>
          </w:p>
        </w:tc>
      </w:tr>
      <w:tr w:rsidR="004D3262" w:rsidRPr="00B03E5B" w14:paraId="5CE2026F" w14:textId="77777777" w:rsidTr="00E2001F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28BC4" w14:textId="77777777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88AB6" w14:textId="77777777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E3DE9" w14:textId="77777777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9ECA8" w14:textId="77777777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8E124" w14:textId="77777777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</w:tbl>
    <w:p w14:paraId="65844CF1" w14:textId="77777777" w:rsidR="004D3262" w:rsidRDefault="004D3262" w:rsidP="004D3262">
      <w:pPr>
        <w:tabs>
          <w:tab w:val="left" w:pos="3273"/>
        </w:tabs>
      </w:pPr>
    </w:p>
    <w:p w14:paraId="1F88939E" w14:textId="0A599BB0" w:rsidR="004D3262" w:rsidRDefault="004D3262" w:rsidP="004D3262">
      <w:pPr>
        <w:tabs>
          <w:tab w:val="left" w:pos="3273"/>
        </w:tabs>
      </w:pPr>
    </w:p>
    <w:p w14:paraId="2AB6639D" w14:textId="32184C1D" w:rsidR="004D3262" w:rsidRDefault="004D3262" w:rsidP="004D3262">
      <w:pPr>
        <w:tabs>
          <w:tab w:val="left" w:pos="3273"/>
        </w:tabs>
      </w:pPr>
    </w:p>
    <w:p w14:paraId="692CB259" w14:textId="72C2FAE9" w:rsidR="004D3262" w:rsidRDefault="004D3262" w:rsidP="004D3262">
      <w:pPr>
        <w:tabs>
          <w:tab w:val="left" w:pos="3273"/>
        </w:tabs>
      </w:pPr>
    </w:p>
    <w:p w14:paraId="3D20C324" w14:textId="2CEB17B8" w:rsidR="004D3262" w:rsidRDefault="004D3262" w:rsidP="004D3262">
      <w:pPr>
        <w:tabs>
          <w:tab w:val="left" w:pos="3273"/>
        </w:tabs>
      </w:pPr>
    </w:p>
    <w:p w14:paraId="51F9A6F0" w14:textId="71862EC2" w:rsidR="004D3262" w:rsidRDefault="004D3262" w:rsidP="004D3262">
      <w:pPr>
        <w:tabs>
          <w:tab w:val="left" w:pos="3273"/>
        </w:tabs>
      </w:pPr>
    </w:p>
    <w:p w14:paraId="43BCC60E" w14:textId="3C06F169" w:rsidR="004D3262" w:rsidRDefault="004D3262" w:rsidP="004D3262">
      <w:pPr>
        <w:tabs>
          <w:tab w:val="left" w:pos="3273"/>
        </w:tabs>
      </w:pPr>
    </w:p>
    <w:p w14:paraId="71681951" w14:textId="41A01FE7" w:rsidR="004D3262" w:rsidRDefault="004D3262" w:rsidP="004D3262">
      <w:pPr>
        <w:tabs>
          <w:tab w:val="left" w:pos="3273"/>
        </w:tabs>
      </w:pPr>
    </w:p>
    <w:p w14:paraId="36F4B4EA" w14:textId="77777777" w:rsidR="004D3262" w:rsidRPr="00B03E5B" w:rsidRDefault="004D3262" w:rsidP="004D3262">
      <w:pPr>
        <w:tabs>
          <w:tab w:val="left" w:pos="3273"/>
        </w:tabs>
      </w:pPr>
    </w:p>
    <w:p w14:paraId="79F2D618" w14:textId="77777777" w:rsidR="004D3262" w:rsidRPr="00B03E5B" w:rsidRDefault="004D3262" w:rsidP="004D3262">
      <w:pPr>
        <w:tabs>
          <w:tab w:val="left" w:pos="3273"/>
        </w:tabs>
      </w:pPr>
    </w:p>
    <w:p w14:paraId="64CD403C" w14:textId="77777777" w:rsidR="004D3262" w:rsidRPr="00B03E5B" w:rsidRDefault="004D3262" w:rsidP="004D3262">
      <w:pPr>
        <w:tabs>
          <w:tab w:val="left" w:pos="3273"/>
        </w:tabs>
      </w:pPr>
    </w:p>
    <w:tbl>
      <w:tblPr>
        <w:tblW w:w="10143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5"/>
        <w:gridCol w:w="5111"/>
        <w:gridCol w:w="1013"/>
        <w:gridCol w:w="981"/>
        <w:gridCol w:w="1977"/>
      </w:tblGrid>
      <w:tr w:rsidR="004D3262" w:rsidRPr="00B03E5B" w14:paraId="5983364C" w14:textId="77777777" w:rsidTr="00E2001F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312625B9" w14:textId="77777777" w:rsidR="004D3262" w:rsidRPr="00B03E5B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20193" w14:textId="77777777" w:rsidR="004D3262" w:rsidRPr="00B03E5B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IDH </w:t>
            </w:r>
          </w:p>
        </w:tc>
      </w:tr>
      <w:tr w:rsidR="004D3262" w:rsidRPr="00B03E5B" w14:paraId="75DEAD51" w14:textId="77777777" w:rsidTr="00E2001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9C6EFE8" w14:textId="77777777" w:rsidR="004D3262" w:rsidRPr="00B03E5B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E5924" w14:textId="51DB5807" w:rsidR="004D3262" w:rsidRPr="00B03E5B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D024B0">
              <w:rPr>
                <w:rFonts w:ascii="Aptos Narrow" w:hAnsi="Aptos Narrow"/>
                <w:color w:val="000000"/>
                <w:sz w:val="22"/>
                <w:szCs w:val="22"/>
              </w:rPr>
              <w:t>Armazenará dados sobre o IDH</w:t>
            </w:r>
          </w:p>
        </w:tc>
      </w:tr>
      <w:tr w:rsidR="004D3262" w:rsidRPr="00B03E5B" w14:paraId="30649FA8" w14:textId="77777777" w:rsidTr="00E2001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AABE459" w14:textId="77777777" w:rsidR="004D3262" w:rsidRPr="00B03E5B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42823" w14:textId="3C6BE8DF" w:rsidR="004D3262" w:rsidRPr="00B03E5B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D024B0">
              <w:rPr>
                <w:rFonts w:ascii="Aptos Narrow" w:hAnsi="Aptos Narrow"/>
                <w:color w:val="000000"/>
                <w:sz w:val="22"/>
                <w:szCs w:val="22"/>
              </w:rPr>
              <w:t>Esta tabela possui chave estrangeira da tabela ESTADO</w:t>
            </w:r>
          </w:p>
        </w:tc>
      </w:tr>
      <w:tr w:rsidR="004D3262" w:rsidRPr="00B03E5B" w14:paraId="04047BAF" w14:textId="77777777" w:rsidTr="00E2001F">
        <w:trPr>
          <w:trHeight w:val="288"/>
        </w:trPr>
        <w:tc>
          <w:tcPr>
            <w:tcW w:w="101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1F4DBAD0" w14:textId="77777777" w:rsidR="004D3262" w:rsidRPr="00B03E5B" w:rsidRDefault="004D3262" w:rsidP="00E2001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4D3262" w:rsidRPr="00B03E5B" w14:paraId="005B9C17" w14:textId="77777777" w:rsidTr="00E2001F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B098BF1" w14:textId="77777777" w:rsidR="004D3262" w:rsidRPr="00B03E5B" w:rsidRDefault="004D3262" w:rsidP="00E2001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84A6C32" w14:textId="77777777" w:rsidR="004D3262" w:rsidRPr="00B03E5B" w:rsidRDefault="004D3262" w:rsidP="00E2001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A25BD96" w14:textId="77777777" w:rsidR="004D3262" w:rsidRPr="00B03E5B" w:rsidRDefault="004D3262" w:rsidP="00E2001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4E71468" w14:textId="77777777" w:rsidR="004D3262" w:rsidRPr="00B03E5B" w:rsidRDefault="004D3262" w:rsidP="00E2001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6006CFB7" w14:textId="77777777" w:rsidR="004D3262" w:rsidRPr="00B03E5B" w:rsidRDefault="004D3262" w:rsidP="00E2001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4D3262" w:rsidRPr="00B03E5B" w14:paraId="75C6EFDA" w14:textId="77777777" w:rsidTr="00E2001F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FD474" w14:textId="77777777" w:rsidR="004D3262" w:rsidRPr="00B03E5B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64587" w14:textId="77777777" w:rsidR="004D3262" w:rsidRPr="00B03E5B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4D3262"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616AD" w14:textId="77777777" w:rsidR="004D3262" w:rsidRPr="00B03E5B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09B07" w14:textId="77777777" w:rsidR="004D3262" w:rsidRPr="00B03E5B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82D84" w14:textId="77777777" w:rsidR="004D3262" w:rsidRPr="00B03E5B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PK/ID</w:t>
            </w:r>
          </w:p>
        </w:tc>
      </w:tr>
      <w:tr w:rsidR="004D3262" w:rsidRPr="00B03E5B" w14:paraId="38F9EF77" w14:textId="77777777" w:rsidTr="00E2001F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C624C" w14:textId="77777777" w:rsidR="004D3262" w:rsidRPr="00B03E5B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mais_baixo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3F139" w14:textId="082228DC" w:rsidR="004D3262" w:rsidRDefault="00D024B0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IDH mais baixo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9FC09" w14:textId="77777777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6C76D" w14:textId="77777777" w:rsidR="004D3262" w:rsidRPr="00B03E5B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D78A4" w14:textId="77777777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4D3262" w:rsidRPr="00B03E5B" w14:paraId="1681522F" w14:textId="77777777" w:rsidTr="00E2001F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4716F" w14:textId="77777777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mais_alto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09AED" w14:textId="30A05EC8" w:rsidR="004D3262" w:rsidRDefault="00D024B0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IDH mais alto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42347" w14:textId="77777777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A48F1" w14:textId="77777777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CF9A0" w14:textId="77777777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4D3262" w:rsidRPr="00B03E5B" w14:paraId="49072B71" w14:textId="77777777" w:rsidTr="00E2001F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A8D7E" w14:textId="52279C4C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ESTADO_id_nacao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3125C" w14:textId="568487B8" w:rsidR="004D3262" w:rsidRDefault="00D024B0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Chave estrangeira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4295E" w14:textId="77777777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3BBBC" w14:textId="77777777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60B2A" w14:textId="77777777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</w:t>
            </w:r>
          </w:p>
        </w:tc>
      </w:tr>
      <w:tr w:rsidR="004D3262" w:rsidRPr="00B03E5B" w14:paraId="65C86DD2" w14:textId="77777777" w:rsidTr="00E2001F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A5815" w14:textId="77777777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1E2CA" w14:textId="77777777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62BF7" w14:textId="77777777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14846" w14:textId="77777777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E58FB" w14:textId="77777777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</w:tbl>
    <w:p w14:paraId="2D734B33" w14:textId="54A3E121" w:rsidR="00891ACF" w:rsidRDefault="00891ACF" w:rsidP="00D061F9">
      <w:pPr>
        <w:tabs>
          <w:tab w:val="left" w:pos="3273"/>
        </w:tabs>
      </w:pPr>
    </w:p>
    <w:p w14:paraId="2E00A0CE" w14:textId="6925D54D" w:rsidR="004D3262" w:rsidRDefault="004D3262" w:rsidP="00D061F9">
      <w:pPr>
        <w:tabs>
          <w:tab w:val="left" w:pos="3273"/>
        </w:tabs>
      </w:pPr>
    </w:p>
    <w:p w14:paraId="7D35C89F" w14:textId="77777777" w:rsidR="004D3262" w:rsidRPr="00B03E5B" w:rsidRDefault="004D3262" w:rsidP="004D3262">
      <w:pPr>
        <w:tabs>
          <w:tab w:val="left" w:pos="3273"/>
        </w:tabs>
      </w:pPr>
    </w:p>
    <w:tbl>
      <w:tblPr>
        <w:tblW w:w="11636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4"/>
        <w:gridCol w:w="5111"/>
        <w:gridCol w:w="1013"/>
        <w:gridCol w:w="981"/>
        <w:gridCol w:w="1977"/>
      </w:tblGrid>
      <w:tr w:rsidR="00D024B0" w:rsidRPr="00B03E5B" w14:paraId="7923B63E" w14:textId="77777777" w:rsidTr="00D024B0">
        <w:trPr>
          <w:trHeight w:val="288"/>
        </w:trPr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35E85DC" w14:textId="77777777" w:rsidR="004D3262" w:rsidRPr="00B03E5B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1F368" w14:textId="5E88A90D" w:rsidR="004D3262" w:rsidRPr="00B03E5B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CIDADE</w:t>
            </w:r>
          </w:p>
        </w:tc>
      </w:tr>
      <w:tr w:rsidR="00D024B0" w:rsidRPr="00B03E5B" w14:paraId="031E5391" w14:textId="77777777" w:rsidTr="00D024B0">
        <w:trPr>
          <w:trHeight w:val="288"/>
        </w:trPr>
        <w:tc>
          <w:tcPr>
            <w:tcW w:w="2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6A136414" w14:textId="77777777" w:rsidR="004D3262" w:rsidRPr="00B03E5B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34157" w14:textId="2F75D932" w:rsidR="004D3262" w:rsidRPr="00B03E5B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D024B0">
              <w:rPr>
                <w:rFonts w:ascii="Aptos Narrow" w:hAnsi="Aptos Narrow"/>
                <w:color w:val="000000"/>
                <w:sz w:val="22"/>
                <w:szCs w:val="22"/>
              </w:rPr>
              <w:t>Armazenará informações da cidade</w:t>
            </w:r>
          </w:p>
        </w:tc>
      </w:tr>
      <w:tr w:rsidR="00D024B0" w:rsidRPr="00B03E5B" w14:paraId="38853B60" w14:textId="77777777" w:rsidTr="00D024B0">
        <w:trPr>
          <w:trHeight w:val="288"/>
        </w:trPr>
        <w:tc>
          <w:tcPr>
            <w:tcW w:w="2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3D78948D" w14:textId="77777777" w:rsidR="004D3262" w:rsidRPr="00B03E5B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7CBE0" w14:textId="68C51833" w:rsidR="004D3262" w:rsidRPr="00B03E5B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D024B0">
              <w:rPr>
                <w:rFonts w:ascii="Aptos Narrow" w:hAnsi="Aptos Narrow"/>
                <w:color w:val="000000"/>
                <w:sz w:val="22"/>
                <w:szCs w:val="22"/>
              </w:rPr>
              <w:t>Esta tabela possui chave estrangeira de ESTADO e NACAO</w:t>
            </w:r>
          </w:p>
        </w:tc>
      </w:tr>
      <w:tr w:rsidR="004D3262" w:rsidRPr="00B03E5B" w14:paraId="3D930605" w14:textId="77777777" w:rsidTr="00D024B0">
        <w:trPr>
          <w:trHeight w:val="288"/>
        </w:trPr>
        <w:tc>
          <w:tcPr>
            <w:tcW w:w="116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6A439409" w14:textId="77777777" w:rsidR="004D3262" w:rsidRPr="00B03E5B" w:rsidRDefault="004D3262" w:rsidP="00E2001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D024B0" w:rsidRPr="00B03E5B" w14:paraId="76A148B7" w14:textId="77777777" w:rsidTr="00D024B0">
        <w:trPr>
          <w:trHeight w:val="576"/>
        </w:trPr>
        <w:tc>
          <w:tcPr>
            <w:tcW w:w="2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C5AC51C" w14:textId="77777777" w:rsidR="004D3262" w:rsidRPr="00B03E5B" w:rsidRDefault="004D3262" w:rsidP="00E2001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1488E19" w14:textId="77777777" w:rsidR="004D3262" w:rsidRPr="00B03E5B" w:rsidRDefault="004D3262" w:rsidP="00E2001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780477F" w14:textId="77777777" w:rsidR="004D3262" w:rsidRPr="00B03E5B" w:rsidRDefault="004D3262" w:rsidP="00E2001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F43BAFD" w14:textId="77777777" w:rsidR="004D3262" w:rsidRPr="00B03E5B" w:rsidRDefault="004D3262" w:rsidP="00E2001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24694C4F" w14:textId="77777777" w:rsidR="004D3262" w:rsidRPr="00B03E5B" w:rsidRDefault="004D3262" w:rsidP="00E2001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D024B0" w:rsidRPr="00B03E5B" w14:paraId="0CF43138" w14:textId="77777777" w:rsidTr="00D024B0">
        <w:trPr>
          <w:trHeight w:val="288"/>
        </w:trPr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F8267" w14:textId="77777777" w:rsidR="004D3262" w:rsidRPr="00B03E5B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A6EE0" w14:textId="77777777" w:rsidR="004D3262" w:rsidRPr="00B03E5B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4D3262"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C6FD4" w14:textId="77777777" w:rsidR="004D3262" w:rsidRPr="00B03E5B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AD36F" w14:textId="77777777" w:rsidR="004D3262" w:rsidRPr="00B03E5B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E24BD" w14:textId="77777777" w:rsidR="004D3262" w:rsidRPr="00B03E5B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PK/ID</w:t>
            </w:r>
          </w:p>
        </w:tc>
      </w:tr>
      <w:tr w:rsidR="00D024B0" w:rsidRPr="00B03E5B" w14:paraId="520F151B" w14:textId="77777777" w:rsidTr="00D024B0">
        <w:trPr>
          <w:trHeight w:val="288"/>
        </w:trPr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0DA8F" w14:textId="78F537C0" w:rsidR="004D3262" w:rsidRPr="00B03E5B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D4FAE" w14:textId="7BE56E32" w:rsidR="004D3262" w:rsidRDefault="00D024B0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Nome da cidade 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694BC" w14:textId="77777777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4D7ED" w14:textId="77777777" w:rsidR="004D3262" w:rsidRPr="00B03E5B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C5AAA" w14:textId="77777777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D024B0" w:rsidRPr="00B03E5B" w14:paraId="033940D9" w14:textId="77777777" w:rsidTr="00D024B0">
        <w:trPr>
          <w:trHeight w:val="288"/>
        </w:trPr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9A0F3" w14:textId="2D0F2029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partido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05296" w14:textId="5FB5E5D8" w:rsidR="004D3262" w:rsidRDefault="00D024B0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Partido da cidade 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D02D6" w14:textId="77777777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28403" w14:textId="77777777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F50BE" w14:textId="77777777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D024B0" w:rsidRPr="00B03E5B" w14:paraId="4349A7F4" w14:textId="77777777" w:rsidTr="00D024B0">
        <w:trPr>
          <w:trHeight w:val="288"/>
        </w:trPr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984AC" w14:textId="319725AC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ESTADO_id_estado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38B09" w14:textId="7917B04C" w:rsidR="004D3262" w:rsidRDefault="00D024B0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Chave estrangeira da tabela ESTADO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9ACDD" w14:textId="77777777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976E6" w14:textId="77777777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31C83" w14:textId="77777777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</w:t>
            </w:r>
          </w:p>
        </w:tc>
      </w:tr>
      <w:tr w:rsidR="00D024B0" w:rsidRPr="00B03E5B" w14:paraId="17CAC2D0" w14:textId="77777777" w:rsidTr="00D024B0">
        <w:trPr>
          <w:trHeight w:val="288"/>
        </w:trPr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D17B9" w14:textId="08CCFBC3" w:rsidR="004D3262" w:rsidRDefault="00D024B0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ESTADO_NACAO_id_nacao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41D7A" w14:textId="0642F3CE" w:rsidR="004D3262" w:rsidRDefault="00D024B0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Chave estrangeira da tabela NACAO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BA22A" w14:textId="3B20ABD8" w:rsidR="004D3262" w:rsidRDefault="00D024B0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92516" w14:textId="77777777" w:rsidR="004D3262" w:rsidRDefault="004D3262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09255" w14:textId="2351662F" w:rsidR="004D3262" w:rsidRDefault="00D024B0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</w:t>
            </w:r>
          </w:p>
        </w:tc>
      </w:tr>
    </w:tbl>
    <w:p w14:paraId="1229F9A9" w14:textId="5986AE12" w:rsidR="00D024B0" w:rsidRDefault="00D024B0" w:rsidP="00D024B0">
      <w:pPr>
        <w:tabs>
          <w:tab w:val="left" w:pos="3273"/>
        </w:tabs>
      </w:pPr>
    </w:p>
    <w:p w14:paraId="1ED0CC45" w14:textId="77777777" w:rsidR="00D024B0" w:rsidRPr="00B03E5B" w:rsidRDefault="00D024B0" w:rsidP="00D024B0">
      <w:pPr>
        <w:tabs>
          <w:tab w:val="left" w:pos="3273"/>
        </w:tabs>
      </w:pPr>
    </w:p>
    <w:tbl>
      <w:tblPr>
        <w:tblW w:w="10875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3"/>
        <w:gridCol w:w="5111"/>
        <w:gridCol w:w="1013"/>
        <w:gridCol w:w="981"/>
        <w:gridCol w:w="1977"/>
      </w:tblGrid>
      <w:tr w:rsidR="00D024B0" w:rsidRPr="00B03E5B" w14:paraId="755B9971" w14:textId="77777777" w:rsidTr="00D024B0">
        <w:trPr>
          <w:trHeight w:val="288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6F5B94E5" w14:textId="77777777" w:rsidR="00D024B0" w:rsidRPr="00B03E5B" w:rsidRDefault="00D024B0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C007E" w14:textId="77777777" w:rsidR="00D024B0" w:rsidRPr="00B03E5B" w:rsidRDefault="00D024B0" w:rsidP="00E2001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IDH </w:t>
            </w:r>
          </w:p>
        </w:tc>
      </w:tr>
      <w:tr w:rsidR="00D024B0" w:rsidRPr="00B03E5B" w14:paraId="6A0870F2" w14:textId="77777777" w:rsidTr="00D024B0">
        <w:trPr>
          <w:trHeight w:val="288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561A82AE" w14:textId="77777777" w:rsidR="00D024B0" w:rsidRPr="00B03E5B" w:rsidRDefault="00D024B0" w:rsidP="00D024B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42626" w14:textId="002FBAC7" w:rsidR="00D024B0" w:rsidRPr="00B03E5B" w:rsidRDefault="00D024B0" w:rsidP="00D024B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Armazenará dados sobre o IDH</w:t>
            </w:r>
          </w:p>
        </w:tc>
      </w:tr>
      <w:tr w:rsidR="00D024B0" w:rsidRPr="00B03E5B" w14:paraId="0F1452E3" w14:textId="77777777" w:rsidTr="00D024B0">
        <w:trPr>
          <w:trHeight w:val="288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60E1D864" w14:textId="77777777" w:rsidR="00D024B0" w:rsidRPr="00B03E5B" w:rsidRDefault="00D024B0" w:rsidP="00D024B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7646C" w14:textId="44DB7FE5" w:rsidR="00D024B0" w:rsidRPr="00B03E5B" w:rsidRDefault="00D024B0" w:rsidP="00D024B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Esta tabela possui chave estrangeira da tabela CIDADE</w:t>
            </w:r>
          </w:p>
        </w:tc>
      </w:tr>
      <w:tr w:rsidR="00D024B0" w:rsidRPr="00B03E5B" w14:paraId="704D66A9" w14:textId="77777777" w:rsidTr="00D024B0">
        <w:trPr>
          <w:trHeight w:val="288"/>
        </w:trPr>
        <w:tc>
          <w:tcPr>
            <w:tcW w:w="108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19BC852A" w14:textId="77777777" w:rsidR="00D024B0" w:rsidRPr="00B03E5B" w:rsidRDefault="00D024B0" w:rsidP="00D024B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D024B0" w:rsidRPr="00B03E5B" w14:paraId="4FA240DE" w14:textId="77777777" w:rsidTr="00D024B0">
        <w:trPr>
          <w:trHeight w:val="576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4684965" w14:textId="77777777" w:rsidR="00D024B0" w:rsidRPr="00B03E5B" w:rsidRDefault="00D024B0" w:rsidP="00D024B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FD48608" w14:textId="77777777" w:rsidR="00D024B0" w:rsidRPr="00B03E5B" w:rsidRDefault="00D024B0" w:rsidP="00D024B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7268851" w14:textId="77777777" w:rsidR="00D024B0" w:rsidRPr="00B03E5B" w:rsidRDefault="00D024B0" w:rsidP="00D024B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C487A18" w14:textId="77777777" w:rsidR="00D024B0" w:rsidRPr="00B03E5B" w:rsidRDefault="00D024B0" w:rsidP="00D024B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1380CF6D" w14:textId="77777777" w:rsidR="00D024B0" w:rsidRPr="00B03E5B" w:rsidRDefault="00D024B0" w:rsidP="00D024B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D024B0" w:rsidRPr="00B03E5B" w14:paraId="62895FFC" w14:textId="77777777" w:rsidTr="00D024B0">
        <w:trPr>
          <w:trHeight w:val="288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F6E4D" w14:textId="77777777" w:rsidR="00D024B0" w:rsidRPr="00B03E5B" w:rsidRDefault="00D024B0" w:rsidP="00D024B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737CB" w14:textId="77777777" w:rsidR="00D024B0" w:rsidRPr="00B03E5B" w:rsidRDefault="00D024B0" w:rsidP="00D024B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4D3262"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44CF2" w14:textId="77777777" w:rsidR="00D024B0" w:rsidRPr="00B03E5B" w:rsidRDefault="00D024B0" w:rsidP="00D024B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8D6D3" w14:textId="77777777" w:rsidR="00D024B0" w:rsidRPr="00B03E5B" w:rsidRDefault="00D024B0" w:rsidP="00D024B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6409A" w14:textId="77777777" w:rsidR="00D024B0" w:rsidRPr="00B03E5B" w:rsidRDefault="00D024B0" w:rsidP="00D024B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PK/ID</w:t>
            </w:r>
          </w:p>
        </w:tc>
      </w:tr>
      <w:tr w:rsidR="00D024B0" w:rsidRPr="00B03E5B" w14:paraId="1E8DFB45" w14:textId="77777777" w:rsidTr="00D024B0">
        <w:trPr>
          <w:trHeight w:val="288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4331E" w14:textId="77777777" w:rsidR="00D024B0" w:rsidRPr="00B03E5B" w:rsidRDefault="00D024B0" w:rsidP="00D024B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mais_baixo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9E74F" w14:textId="5B6403E5" w:rsidR="00D024B0" w:rsidRDefault="00D024B0" w:rsidP="00D024B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IDH mais baixo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B7A46" w14:textId="77777777" w:rsidR="00D024B0" w:rsidRDefault="00D024B0" w:rsidP="00D024B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E883A" w14:textId="77777777" w:rsidR="00D024B0" w:rsidRPr="00B03E5B" w:rsidRDefault="00D024B0" w:rsidP="00D024B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CE6C4" w14:textId="77777777" w:rsidR="00D024B0" w:rsidRDefault="00D024B0" w:rsidP="00D024B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D024B0" w:rsidRPr="00B03E5B" w14:paraId="0FE0FDDF" w14:textId="77777777" w:rsidTr="00D024B0">
        <w:trPr>
          <w:trHeight w:val="288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D4887" w14:textId="77777777" w:rsidR="00D024B0" w:rsidRDefault="00D024B0" w:rsidP="00D024B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mais_alto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4414D" w14:textId="4FB9AF29" w:rsidR="00D024B0" w:rsidRDefault="00D024B0" w:rsidP="00D024B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IDH mais alto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A1425" w14:textId="77777777" w:rsidR="00D024B0" w:rsidRDefault="00D024B0" w:rsidP="00D024B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39BF2" w14:textId="77777777" w:rsidR="00D024B0" w:rsidRDefault="00D024B0" w:rsidP="00D024B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257D8" w14:textId="77777777" w:rsidR="00D024B0" w:rsidRDefault="00D024B0" w:rsidP="00D024B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D024B0" w:rsidRPr="00B03E5B" w14:paraId="7EF37598" w14:textId="77777777" w:rsidTr="00D024B0">
        <w:trPr>
          <w:trHeight w:val="288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805FD" w14:textId="29AF1CFF" w:rsidR="00D024B0" w:rsidRDefault="00D024B0" w:rsidP="00D024B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CIDADE_id_cidade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A9AAC" w14:textId="4FB66A14" w:rsidR="00D024B0" w:rsidRDefault="00D024B0" w:rsidP="00D024B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Chave estrangeira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C7134" w14:textId="77777777" w:rsidR="00D024B0" w:rsidRDefault="00D024B0" w:rsidP="00D024B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FC4FD" w14:textId="77777777" w:rsidR="00D024B0" w:rsidRDefault="00D024B0" w:rsidP="00D024B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4E35F" w14:textId="77777777" w:rsidR="00D024B0" w:rsidRDefault="00D024B0" w:rsidP="00D024B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</w:t>
            </w:r>
          </w:p>
        </w:tc>
      </w:tr>
      <w:tr w:rsidR="00D024B0" w:rsidRPr="00B03E5B" w14:paraId="3A25DC71" w14:textId="77777777" w:rsidTr="00D024B0">
        <w:trPr>
          <w:trHeight w:val="288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3505D" w14:textId="77777777" w:rsidR="00D024B0" w:rsidRDefault="00D024B0" w:rsidP="00D024B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EDB45" w14:textId="77777777" w:rsidR="00D024B0" w:rsidRDefault="00D024B0" w:rsidP="00D024B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EDDF4" w14:textId="77777777" w:rsidR="00D024B0" w:rsidRDefault="00D024B0" w:rsidP="00D024B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5A518" w14:textId="77777777" w:rsidR="00D024B0" w:rsidRDefault="00D024B0" w:rsidP="00D024B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B6031" w14:textId="77777777" w:rsidR="00D024B0" w:rsidRDefault="00D024B0" w:rsidP="00D024B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</w:tbl>
    <w:p w14:paraId="6B74DC56" w14:textId="77777777" w:rsidR="004D3262" w:rsidRPr="00B03E5B" w:rsidRDefault="004D3262" w:rsidP="00D061F9">
      <w:pPr>
        <w:tabs>
          <w:tab w:val="left" w:pos="3273"/>
        </w:tabs>
      </w:pPr>
    </w:p>
    <w:sectPr w:rsidR="004D3262" w:rsidRPr="00B03E5B" w:rsidSect="00D061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701" w:right="1134" w:bottom="1134" w:left="1701" w:header="288" w:footer="9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16BC8" w14:textId="77777777" w:rsidR="00024F91" w:rsidRDefault="00024F91">
      <w:r>
        <w:separator/>
      </w:r>
    </w:p>
  </w:endnote>
  <w:endnote w:type="continuationSeparator" w:id="0">
    <w:p w14:paraId="678D2185" w14:textId="77777777" w:rsidR="00024F91" w:rsidRDefault="00024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Univers-Bold">
    <w:altName w:val="Arial"/>
    <w:charset w:val="00"/>
    <w:family w:val="auto"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A38AF" w14:textId="77777777" w:rsidR="000B6E35" w:rsidRDefault="000B6E3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EDA98" w14:textId="77777777" w:rsidR="000B6E35" w:rsidRDefault="000B6E3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A9C9B" w14:textId="77777777" w:rsidR="000B6E35" w:rsidRDefault="000B6E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17AAE" w14:textId="77777777" w:rsidR="00024F91" w:rsidRDefault="00024F91">
      <w:r>
        <w:separator/>
      </w:r>
    </w:p>
  </w:footnote>
  <w:footnote w:type="continuationSeparator" w:id="0">
    <w:p w14:paraId="034A5DC6" w14:textId="77777777" w:rsidR="00024F91" w:rsidRDefault="00024F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A14A1" w14:textId="77777777" w:rsidR="000B6E35" w:rsidRDefault="000B6E3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590D4" w14:textId="77777777" w:rsidR="003D4C66" w:rsidRDefault="003D4C66" w:rsidP="00A463C8">
    <w:pPr>
      <w:jc w:val="center"/>
      <w:rPr>
        <w:b/>
      </w:rPr>
    </w:pPr>
  </w:p>
  <w:p w14:paraId="23A1DCE0" w14:textId="77777777" w:rsidR="003D4C66" w:rsidRDefault="00024F91" w:rsidP="00A463C8">
    <w:pPr>
      <w:jc w:val="center"/>
    </w:pPr>
    <w:r>
      <w:rPr>
        <w:b/>
        <w:noProof/>
        <w:sz w:val="12"/>
      </w:rPr>
      <w:pict w14:anchorId="43F6F5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logo-senai-cor" style="width:135.6pt;height:25.8pt;visibility:visible">
          <v:imagedata r:id="rId1" o:title="logo-senai-cor"/>
        </v:shape>
      </w:pict>
    </w:r>
  </w:p>
  <w:p w14:paraId="13A33846" w14:textId="77777777" w:rsidR="003D4C66" w:rsidRDefault="003D4C66" w:rsidP="00A463C8">
    <w:pPr>
      <w:jc w:val="center"/>
      <w:rPr>
        <w:sz w:val="8"/>
      </w:rPr>
    </w:pPr>
  </w:p>
  <w:tbl>
    <w:tblPr>
      <w:tblW w:w="9781" w:type="dxa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041"/>
      <w:gridCol w:w="2740"/>
    </w:tblGrid>
    <w:tr w:rsidR="001719B4" w:rsidRPr="006465A6" w14:paraId="59AA3034" w14:textId="77777777" w:rsidTr="00D061F9">
      <w:trPr>
        <w:trHeight w:val="113"/>
      </w:trPr>
      <w:tc>
        <w:tcPr>
          <w:tcW w:w="7041" w:type="dxa"/>
          <w:tcBorders>
            <w:bottom w:val="nil"/>
            <w:right w:val="single" w:sz="4" w:space="0" w:color="auto"/>
          </w:tcBorders>
        </w:tcPr>
        <w:p w14:paraId="77B28010" w14:textId="10BCF294" w:rsidR="001719B4" w:rsidRPr="006465A6" w:rsidRDefault="001719B4" w:rsidP="002A24FF">
          <w:pPr>
            <w:pStyle w:val="Cabealho"/>
            <w:rPr>
              <w:rFonts w:ascii="Univers-Bold" w:hAnsi="Univers-Bold"/>
              <w:sz w:val="12"/>
              <w:szCs w:val="12"/>
            </w:rPr>
          </w:pPr>
          <w:r w:rsidRPr="006465A6">
            <w:rPr>
              <w:rFonts w:ascii="Univers-Bold" w:hAnsi="Univers-Bold"/>
              <w:sz w:val="12"/>
              <w:szCs w:val="12"/>
            </w:rPr>
            <w:t>T</w:t>
          </w:r>
          <w:r w:rsidRPr="006465A6">
            <w:rPr>
              <w:rFonts w:ascii="Univers" w:hAnsi="Univers"/>
              <w:sz w:val="12"/>
              <w:szCs w:val="12"/>
            </w:rPr>
            <w:t>Í</w:t>
          </w:r>
          <w:r w:rsidRPr="006465A6">
            <w:rPr>
              <w:rFonts w:ascii="Univers-Bold" w:hAnsi="Univers-Bold"/>
              <w:sz w:val="12"/>
              <w:szCs w:val="12"/>
            </w:rPr>
            <w:t>TULO</w:t>
          </w:r>
          <w:r>
            <w:rPr>
              <w:rFonts w:ascii="Univers-Bold" w:hAnsi="Univers-Bold"/>
              <w:sz w:val="12"/>
              <w:szCs w:val="12"/>
            </w:rPr>
            <w:t xml:space="preserve"> DO BANCO DE DADOS</w:t>
          </w:r>
        </w:p>
      </w:tc>
      <w:tc>
        <w:tcPr>
          <w:tcW w:w="2740" w:type="dxa"/>
          <w:tcBorders>
            <w:left w:val="single" w:sz="4" w:space="0" w:color="auto"/>
            <w:bottom w:val="nil"/>
            <w:right w:val="single" w:sz="4" w:space="0" w:color="auto"/>
          </w:tcBorders>
        </w:tcPr>
        <w:p w14:paraId="15E7CD37" w14:textId="4A93ABFC" w:rsidR="001719B4" w:rsidRPr="006465A6" w:rsidRDefault="001719B4" w:rsidP="002A24FF">
          <w:pPr>
            <w:pStyle w:val="Cabealho"/>
            <w:rPr>
              <w:rFonts w:ascii="Univers-Bold" w:hAnsi="Univers-Bold"/>
              <w:sz w:val="12"/>
              <w:szCs w:val="12"/>
            </w:rPr>
          </w:pPr>
          <w:r>
            <w:rPr>
              <w:rFonts w:ascii="Univers-Bold" w:hAnsi="Univers-Bold"/>
              <w:sz w:val="12"/>
              <w:szCs w:val="12"/>
            </w:rPr>
            <w:t>VERSÃO</w:t>
          </w:r>
        </w:p>
      </w:tc>
    </w:tr>
    <w:tr w:rsidR="001719B4" w:rsidRPr="006465A6" w14:paraId="0051D252" w14:textId="77777777" w:rsidTr="00D061F9">
      <w:trPr>
        <w:trHeight w:val="522"/>
      </w:trPr>
      <w:tc>
        <w:tcPr>
          <w:tcW w:w="7041" w:type="dxa"/>
          <w:tcBorders>
            <w:top w:val="nil"/>
            <w:bottom w:val="single" w:sz="4" w:space="0" w:color="auto"/>
          </w:tcBorders>
          <w:vAlign w:val="center"/>
        </w:tcPr>
        <w:p w14:paraId="60C1FC91" w14:textId="6FA00A52" w:rsidR="001719B4" w:rsidRPr="006465A6" w:rsidRDefault="004D3262" w:rsidP="002A24FF">
          <w:pPr>
            <w:pStyle w:val="Cabealh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NAÇÕES</w:t>
          </w:r>
        </w:p>
      </w:tc>
      <w:tc>
        <w:tcPr>
          <w:tcW w:w="2740" w:type="dxa"/>
          <w:tcBorders>
            <w:top w:val="nil"/>
            <w:bottom w:val="single" w:sz="4" w:space="0" w:color="auto"/>
          </w:tcBorders>
          <w:vAlign w:val="center"/>
        </w:tcPr>
        <w:p w14:paraId="4D39ABA8" w14:textId="0D72672C" w:rsidR="001719B4" w:rsidRPr="006465A6" w:rsidRDefault="001719B4" w:rsidP="006465A6">
          <w:pPr>
            <w:pStyle w:val="Cabealh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/>
              <w:b/>
              <w:sz w:val="24"/>
              <w:szCs w:val="24"/>
            </w:rPr>
            <w:t>1.0</w:t>
          </w:r>
        </w:p>
      </w:tc>
    </w:tr>
  </w:tbl>
  <w:p w14:paraId="6629438E" w14:textId="3E5C1033" w:rsidR="00D6763D" w:rsidRPr="000B6E35" w:rsidRDefault="001719B4" w:rsidP="00D061F9">
    <w:pPr>
      <w:spacing w:line="360" w:lineRule="auto"/>
      <w:ind w:left="-720"/>
      <w:rPr>
        <w:rFonts w:ascii="Arial" w:hAnsi="Arial"/>
        <w:sz w:val="18"/>
        <w:u w:val="single"/>
      </w:rPr>
    </w:pPr>
    <w:r>
      <w:rPr>
        <w:rFonts w:ascii="Arial" w:hAnsi="Arial"/>
        <w:b/>
        <w:sz w:val="18"/>
      </w:rPr>
      <w:t>Autor</w:t>
    </w:r>
    <w:r w:rsidR="00D6763D">
      <w:rPr>
        <w:rFonts w:ascii="Arial" w:hAnsi="Arial"/>
        <w:b/>
        <w:sz w:val="18"/>
      </w:rPr>
      <w:t>(</w:t>
    </w:r>
    <w:r>
      <w:rPr>
        <w:rFonts w:ascii="Arial" w:hAnsi="Arial"/>
        <w:b/>
        <w:sz w:val="18"/>
      </w:rPr>
      <w:t>a/e</w:t>
    </w:r>
    <w:r w:rsidR="00D6763D">
      <w:rPr>
        <w:rFonts w:ascii="Arial" w:hAnsi="Arial"/>
        <w:b/>
        <w:sz w:val="18"/>
      </w:rPr>
      <w:t>s):</w:t>
    </w:r>
    <w:r w:rsidR="000B6E35">
      <w:rPr>
        <w:rFonts w:ascii="Arial" w:hAnsi="Arial"/>
        <w:b/>
        <w:sz w:val="18"/>
      </w:rPr>
      <w:t xml:space="preserve"> </w:t>
    </w:r>
    <w:r w:rsidR="000B6E35">
      <w:rPr>
        <w:rFonts w:ascii="Arial" w:hAnsi="Arial"/>
        <w:sz w:val="18"/>
      </w:rPr>
      <w:t xml:space="preserve">Nicole </w:t>
    </w:r>
    <w:proofErr w:type="spellStart"/>
    <w:r w:rsidR="000B6E35">
      <w:rPr>
        <w:rFonts w:ascii="Arial" w:hAnsi="Arial"/>
        <w:sz w:val="18"/>
      </w:rPr>
      <w:t>Nishida</w:t>
    </w:r>
    <w:proofErr w:type="spellEnd"/>
    <w:r w:rsidR="000B6E35">
      <w:rPr>
        <w:rFonts w:ascii="Arial" w:hAnsi="Arial"/>
        <w:sz w:val="18"/>
      </w:rPr>
      <w:t xml:space="preserve"> Rodrigues</w:t>
    </w:r>
    <w:bookmarkStart w:id="0" w:name="_GoBack"/>
    <w:bookmarkEnd w:id="0"/>
  </w:p>
  <w:p w14:paraId="3279516F" w14:textId="0C7BA97A" w:rsidR="003D4C66" w:rsidRPr="00D6763D" w:rsidRDefault="001719B4" w:rsidP="00D061F9">
    <w:pPr>
      <w:spacing w:line="360" w:lineRule="auto"/>
      <w:ind w:left="-720"/>
      <w:rPr>
        <w:rFonts w:ascii="Arial" w:hAnsi="Arial"/>
        <w:sz w:val="18"/>
      </w:rPr>
    </w:pPr>
    <w:r>
      <w:rPr>
        <w:rFonts w:ascii="Arial" w:hAnsi="Arial"/>
        <w:b/>
        <w:sz w:val="18"/>
      </w:rPr>
      <w:t>Criação</w:t>
    </w:r>
    <w:r w:rsidR="00D6763D">
      <w:rPr>
        <w:rFonts w:ascii="Arial" w:hAnsi="Arial"/>
        <w:b/>
        <w:sz w:val="18"/>
      </w:rPr>
      <w:t xml:space="preserve">: </w:t>
    </w:r>
    <w:r w:rsidR="000B6E35">
      <w:rPr>
        <w:rFonts w:ascii="Arial" w:hAnsi="Arial"/>
        <w:bCs/>
        <w:sz w:val="18"/>
      </w:rPr>
      <w:t>08</w:t>
    </w:r>
    <w:r>
      <w:rPr>
        <w:rFonts w:ascii="Arial" w:hAnsi="Arial"/>
        <w:bCs/>
        <w:sz w:val="18"/>
      </w:rPr>
      <w:t>/0</w:t>
    </w:r>
    <w:r w:rsidR="00287E70">
      <w:rPr>
        <w:rFonts w:ascii="Arial" w:hAnsi="Arial"/>
        <w:bCs/>
        <w:sz w:val="18"/>
      </w:rPr>
      <w:t>4</w:t>
    </w:r>
    <w:r>
      <w:rPr>
        <w:rFonts w:ascii="Arial" w:hAnsi="Arial"/>
        <w:bCs/>
        <w:sz w:val="18"/>
      </w:rPr>
      <w:t>/2024</w:t>
    </w:r>
    <w:r>
      <w:rPr>
        <w:rFonts w:ascii="Arial" w:hAnsi="Arial"/>
        <w:bCs/>
        <w:sz w:val="18"/>
      </w:rPr>
      <w:tab/>
    </w:r>
    <w:r>
      <w:rPr>
        <w:rFonts w:ascii="Arial" w:hAnsi="Arial"/>
        <w:bCs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>
      <w:rPr>
        <w:rFonts w:ascii="Arial" w:hAnsi="Arial"/>
        <w:b/>
        <w:sz w:val="18"/>
      </w:rPr>
      <w:t>Atualização</w:t>
    </w:r>
    <w:r w:rsidR="00D6763D">
      <w:rPr>
        <w:rFonts w:ascii="Arial" w:hAnsi="Arial"/>
        <w:b/>
        <w:sz w:val="18"/>
      </w:rPr>
      <w:t xml:space="preserve">: </w:t>
    </w:r>
    <w:r w:rsidR="004D3262">
      <w:rPr>
        <w:rFonts w:ascii="Arial" w:hAnsi="Arial"/>
        <w:bCs/>
        <w:sz w:val="18"/>
      </w:rPr>
      <w:t>15</w:t>
    </w:r>
    <w:r w:rsidR="00D6763D">
      <w:rPr>
        <w:rFonts w:ascii="Arial" w:hAnsi="Arial"/>
        <w:bCs/>
        <w:sz w:val="18"/>
      </w:rPr>
      <w:t>/</w:t>
    </w:r>
    <w:r w:rsidR="00287E70">
      <w:rPr>
        <w:rFonts w:ascii="Arial" w:hAnsi="Arial"/>
        <w:bCs/>
        <w:sz w:val="18"/>
      </w:rPr>
      <w:t>04/20</w:t>
    </w:r>
    <w:r w:rsidR="00D6763D">
      <w:rPr>
        <w:rFonts w:ascii="Arial" w:hAnsi="Arial"/>
        <w:bCs/>
        <w:sz w:val="18"/>
      </w:rPr>
      <w:t>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4CCFE" w14:textId="77777777" w:rsidR="000B6E35" w:rsidRDefault="000B6E3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79A9A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12197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1F07"/>
    <w:rsid w:val="00002783"/>
    <w:rsid w:val="00011C4C"/>
    <w:rsid w:val="0001235C"/>
    <w:rsid w:val="00014199"/>
    <w:rsid w:val="00015677"/>
    <w:rsid w:val="00015F93"/>
    <w:rsid w:val="0002149A"/>
    <w:rsid w:val="000218B2"/>
    <w:rsid w:val="00022C25"/>
    <w:rsid w:val="00024D84"/>
    <w:rsid w:val="00024F91"/>
    <w:rsid w:val="00032D50"/>
    <w:rsid w:val="000355C9"/>
    <w:rsid w:val="000378B1"/>
    <w:rsid w:val="00040DA7"/>
    <w:rsid w:val="00040DF3"/>
    <w:rsid w:val="0004156F"/>
    <w:rsid w:val="00042FD4"/>
    <w:rsid w:val="00055D64"/>
    <w:rsid w:val="000609D8"/>
    <w:rsid w:val="00061902"/>
    <w:rsid w:val="000677AF"/>
    <w:rsid w:val="000728BD"/>
    <w:rsid w:val="000757BF"/>
    <w:rsid w:val="00080ED3"/>
    <w:rsid w:val="00081EAB"/>
    <w:rsid w:val="00087B36"/>
    <w:rsid w:val="00093DC1"/>
    <w:rsid w:val="000A034D"/>
    <w:rsid w:val="000A5A49"/>
    <w:rsid w:val="000B00BB"/>
    <w:rsid w:val="000B5105"/>
    <w:rsid w:val="000B6280"/>
    <w:rsid w:val="000B6E35"/>
    <w:rsid w:val="000B7C55"/>
    <w:rsid w:val="000C3E41"/>
    <w:rsid w:val="000C3FD8"/>
    <w:rsid w:val="000D77DD"/>
    <w:rsid w:val="000F394A"/>
    <w:rsid w:val="00106A53"/>
    <w:rsid w:val="00120FE0"/>
    <w:rsid w:val="00135E55"/>
    <w:rsid w:val="001364C8"/>
    <w:rsid w:val="0013740F"/>
    <w:rsid w:val="00140E7F"/>
    <w:rsid w:val="001558AB"/>
    <w:rsid w:val="00161FB4"/>
    <w:rsid w:val="00165E04"/>
    <w:rsid w:val="001701E9"/>
    <w:rsid w:val="0017189C"/>
    <w:rsid w:val="001719B4"/>
    <w:rsid w:val="001746C2"/>
    <w:rsid w:val="0017490C"/>
    <w:rsid w:val="001923E7"/>
    <w:rsid w:val="0019624C"/>
    <w:rsid w:val="00196570"/>
    <w:rsid w:val="001A747F"/>
    <w:rsid w:val="001B6890"/>
    <w:rsid w:val="001C50D8"/>
    <w:rsid w:val="001D2A9E"/>
    <w:rsid w:val="001E1F40"/>
    <w:rsid w:val="001F5EDF"/>
    <w:rsid w:val="002152B4"/>
    <w:rsid w:val="00215D9A"/>
    <w:rsid w:val="0021705A"/>
    <w:rsid w:val="00217B8A"/>
    <w:rsid w:val="0022749C"/>
    <w:rsid w:val="00242D3F"/>
    <w:rsid w:val="00267FE1"/>
    <w:rsid w:val="00270337"/>
    <w:rsid w:val="0028283F"/>
    <w:rsid w:val="00283C64"/>
    <w:rsid w:val="00287E70"/>
    <w:rsid w:val="0029019C"/>
    <w:rsid w:val="00290B67"/>
    <w:rsid w:val="00290E07"/>
    <w:rsid w:val="0029144E"/>
    <w:rsid w:val="002A1B05"/>
    <w:rsid w:val="002A24FF"/>
    <w:rsid w:val="002B3BD8"/>
    <w:rsid w:val="002C7E6E"/>
    <w:rsid w:val="002D4B0E"/>
    <w:rsid w:val="002D55C7"/>
    <w:rsid w:val="002E32B0"/>
    <w:rsid w:val="002F392C"/>
    <w:rsid w:val="003006BC"/>
    <w:rsid w:val="00301EB3"/>
    <w:rsid w:val="00301F07"/>
    <w:rsid w:val="00314EF3"/>
    <w:rsid w:val="00316277"/>
    <w:rsid w:val="003205EF"/>
    <w:rsid w:val="00320F93"/>
    <w:rsid w:val="003233E9"/>
    <w:rsid w:val="00326B22"/>
    <w:rsid w:val="00332B71"/>
    <w:rsid w:val="00334127"/>
    <w:rsid w:val="0033623B"/>
    <w:rsid w:val="00341FCA"/>
    <w:rsid w:val="00362A81"/>
    <w:rsid w:val="0036626A"/>
    <w:rsid w:val="00370EE8"/>
    <w:rsid w:val="00371D04"/>
    <w:rsid w:val="00372C85"/>
    <w:rsid w:val="00376BEC"/>
    <w:rsid w:val="0038109C"/>
    <w:rsid w:val="00385DC0"/>
    <w:rsid w:val="00390907"/>
    <w:rsid w:val="00390DF0"/>
    <w:rsid w:val="0039113E"/>
    <w:rsid w:val="003A0DF0"/>
    <w:rsid w:val="003A41BC"/>
    <w:rsid w:val="003B48C8"/>
    <w:rsid w:val="003B5E2F"/>
    <w:rsid w:val="003B5F18"/>
    <w:rsid w:val="003B64E3"/>
    <w:rsid w:val="003B753A"/>
    <w:rsid w:val="003B7A32"/>
    <w:rsid w:val="003D3319"/>
    <w:rsid w:val="003D37AE"/>
    <w:rsid w:val="003D4C66"/>
    <w:rsid w:val="003D5834"/>
    <w:rsid w:val="003D754B"/>
    <w:rsid w:val="003E2A88"/>
    <w:rsid w:val="003E3405"/>
    <w:rsid w:val="003E6DB6"/>
    <w:rsid w:val="003E7AE3"/>
    <w:rsid w:val="003F5611"/>
    <w:rsid w:val="004010D2"/>
    <w:rsid w:val="004015CE"/>
    <w:rsid w:val="00401BEC"/>
    <w:rsid w:val="00403D87"/>
    <w:rsid w:val="004045EE"/>
    <w:rsid w:val="00406164"/>
    <w:rsid w:val="00406BFE"/>
    <w:rsid w:val="00416503"/>
    <w:rsid w:val="00420C64"/>
    <w:rsid w:val="0042386D"/>
    <w:rsid w:val="00424E3A"/>
    <w:rsid w:val="00425C41"/>
    <w:rsid w:val="00430BE9"/>
    <w:rsid w:val="004355FD"/>
    <w:rsid w:val="004400B9"/>
    <w:rsid w:val="004408C6"/>
    <w:rsid w:val="0044209A"/>
    <w:rsid w:val="0044498F"/>
    <w:rsid w:val="00444FA3"/>
    <w:rsid w:val="004522A4"/>
    <w:rsid w:val="00470CAB"/>
    <w:rsid w:val="00477DE3"/>
    <w:rsid w:val="0048370C"/>
    <w:rsid w:val="00484602"/>
    <w:rsid w:val="004A3DBD"/>
    <w:rsid w:val="004A7112"/>
    <w:rsid w:val="004A7E56"/>
    <w:rsid w:val="004B24DB"/>
    <w:rsid w:val="004B4C72"/>
    <w:rsid w:val="004B6B3E"/>
    <w:rsid w:val="004B6C64"/>
    <w:rsid w:val="004B72B2"/>
    <w:rsid w:val="004C4A79"/>
    <w:rsid w:val="004C6DE7"/>
    <w:rsid w:val="004D1158"/>
    <w:rsid w:val="004D3262"/>
    <w:rsid w:val="004D5BB1"/>
    <w:rsid w:val="004E60D7"/>
    <w:rsid w:val="004E6A1F"/>
    <w:rsid w:val="004F0D65"/>
    <w:rsid w:val="00505080"/>
    <w:rsid w:val="00505C4D"/>
    <w:rsid w:val="00514DA9"/>
    <w:rsid w:val="00515108"/>
    <w:rsid w:val="00515A63"/>
    <w:rsid w:val="005230B6"/>
    <w:rsid w:val="00533634"/>
    <w:rsid w:val="0053537E"/>
    <w:rsid w:val="0053713A"/>
    <w:rsid w:val="00540A0E"/>
    <w:rsid w:val="00544F0E"/>
    <w:rsid w:val="00546479"/>
    <w:rsid w:val="00547C2F"/>
    <w:rsid w:val="0055227A"/>
    <w:rsid w:val="00552E2C"/>
    <w:rsid w:val="005760EB"/>
    <w:rsid w:val="005761E0"/>
    <w:rsid w:val="00577989"/>
    <w:rsid w:val="00583445"/>
    <w:rsid w:val="00591E07"/>
    <w:rsid w:val="00593877"/>
    <w:rsid w:val="00595EC6"/>
    <w:rsid w:val="005A4D81"/>
    <w:rsid w:val="005A676A"/>
    <w:rsid w:val="005B05E8"/>
    <w:rsid w:val="005B32ED"/>
    <w:rsid w:val="005B5610"/>
    <w:rsid w:val="005C28AF"/>
    <w:rsid w:val="005C3CCC"/>
    <w:rsid w:val="005C6AAC"/>
    <w:rsid w:val="005D692B"/>
    <w:rsid w:val="005E2115"/>
    <w:rsid w:val="005E3427"/>
    <w:rsid w:val="005E5C7A"/>
    <w:rsid w:val="005E67D4"/>
    <w:rsid w:val="005E7694"/>
    <w:rsid w:val="005E7AFE"/>
    <w:rsid w:val="005F0B5F"/>
    <w:rsid w:val="005F203C"/>
    <w:rsid w:val="0060442E"/>
    <w:rsid w:val="006123B8"/>
    <w:rsid w:val="00616712"/>
    <w:rsid w:val="00624D0B"/>
    <w:rsid w:val="00627CAA"/>
    <w:rsid w:val="0064043A"/>
    <w:rsid w:val="006404FC"/>
    <w:rsid w:val="00645700"/>
    <w:rsid w:val="006465A6"/>
    <w:rsid w:val="0065730A"/>
    <w:rsid w:val="00660468"/>
    <w:rsid w:val="00661EF4"/>
    <w:rsid w:val="00676197"/>
    <w:rsid w:val="00682FC8"/>
    <w:rsid w:val="006925C1"/>
    <w:rsid w:val="00695006"/>
    <w:rsid w:val="0069525B"/>
    <w:rsid w:val="006A0AA9"/>
    <w:rsid w:val="006A525C"/>
    <w:rsid w:val="006B331E"/>
    <w:rsid w:val="006C3673"/>
    <w:rsid w:val="006C3CC3"/>
    <w:rsid w:val="006C4945"/>
    <w:rsid w:val="006C5ECA"/>
    <w:rsid w:val="006D56DC"/>
    <w:rsid w:val="006D6A35"/>
    <w:rsid w:val="006E36EA"/>
    <w:rsid w:val="006E5AB4"/>
    <w:rsid w:val="006F10F0"/>
    <w:rsid w:val="006F40C5"/>
    <w:rsid w:val="0070511B"/>
    <w:rsid w:val="00705254"/>
    <w:rsid w:val="00710FDA"/>
    <w:rsid w:val="00713B49"/>
    <w:rsid w:val="00730524"/>
    <w:rsid w:val="00731A74"/>
    <w:rsid w:val="007338E4"/>
    <w:rsid w:val="00734576"/>
    <w:rsid w:val="00750965"/>
    <w:rsid w:val="007623A8"/>
    <w:rsid w:val="00762925"/>
    <w:rsid w:val="00762960"/>
    <w:rsid w:val="00763672"/>
    <w:rsid w:val="0077665C"/>
    <w:rsid w:val="00783D0C"/>
    <w:rsid w:val="00785D71"/>
    <w:rsid w:val="007868C8"/>
    <w:rsid w:val="00787A4C"/>
    <w:rsid w:val="00794C51"/>
    <w:rsid w:val="007A3684"/>
    <w:rsid w:val="007A435B"/>
    <w:rsid w:val="007A7552"/>
    <w:rsid w:val="007A7DD2"/>
    <w:rsid w:val="007C3F2F"/>
    <w:rsid w:val="007D2B67"/>
    <w:rsid w:val="007E13A8"/>
    <w:rsid w:val="007E1484"/>
    <w:rsid w:val="007E3CEA"/>
    <w:rsid w:val="007F5734"/>
    <w:rsid w:val="007F589B"/>
    <w:rsid w:val="007F6010"/>
    <w:rsid w:val="00801725"/>
    <w:rsid w:val="0080391B"/>
    <w:rsid w:val="00804C5C"/>
    <w:rsid w:val="00817EAA"/>
    <w:rsid w:val="008240FE"/>
    <w:rsid w:val="008341B6"/>
    <w:rsid w:val="00837F45"/>
    <w:rsid w:val="00841A63"/>
    <w:rsid w:val="00842465"/>
    <w:rsid w:val="008425FF"/>
    <w:rsid w:val="00850AB4"/>
    <w:rsid w:val="0085403B"/>
    <w:rsid w:val="00871E61"/>
    <w:rsid w:val="008730E0"/>
    <w:rsid w:val="00891ACF"/>
    <w:rsid w:val="00897697"/>
    <w:rsid w:val="008A4A61"/>
    <w:rsid w:val="008A5505"/>
    <w:rsid w:val="008A58DE"/>
    <w:rsid w:val="008B501E"/>
    <w:rsid w:val="008B5467"/>
    <w:rsid w:val="008D4367"/>
    <w:rsid w:val="008E1CBA"/>
    <w:rsid w:val="008E4EEE"/>
    <w:rsid w:val="009009B6"/>
    <w:rsid w:val="009027DC"/>
    <w:rsid w:val="00905E39"/>
    <w:rsid w:val="00906678"/>
    <w:rsid w:val="0091139A"/>
    <w:rsid w:val="00936A66"/>
    <w:rsid w:val="0094461A"/>
    <w:rsid w:val="00947D53"/>
    <w:rsid w:val="00947F3C"/>
    <w:rsid w:val="00956A2D"/>
    <w:rsid w:val="00957064"/>
    <w:rsid w:val="009605EA"/>
    <w:rsid w:val="00962505"/>
    <w:rsid w:val="00962D30"/>
    <w:rsid w:val="0097481A"/>
    <w:rsid w:val="00974A75"/>
    <w:rsid w:val="00980EC0"/>
    <w:rsid w:val="009928B9"/>
    <w:rsid w:val="00994169"/>
    <w:rsid w:val="00995ADD"/>
    <w:rsid w:val="009A08A5"/>
    <w:rsid w:val="009B125E"/>
    <w:rsid w:val="009B22FB"/>
    <w:rsid w:val="009C6F0E"/>
    <w:rsid w:val="009D0A94"/>
    <w:rsid w:val="009E6822"/>
    <w:rsid w:val="009F0BA8"/>
    <w:rsid w:val="00A02A93"/>
    <w:rsid w:val="00A05089"/>
    <w:rsid w:val="00A10B8C"/>
    <w:rsid w:val="00A167D4"/>
    <w:rsid w:val="00A20437"/>
    <w:rsid w:val="00A33A90"/>
    <w:rsid w:val="00A37E4C"/>
    <w:rsid w:val="00A42631"/>
    <w:rsid w:val="00A42B5D"/>
    <w:rsid w:val="00A463C8"/>
    <w:rsid w:val="00A5250F"/>
    <w:rsid w:val="00A55D4D"/>
    <w:rsid w:val="00A63EB2"/>
    <w:rsid w:val="00A86E1F"/>
    <w:rsid w:val="00A9364B"/>
    <w:rsid w:val="00AA2A85"/>
    <w:rsid w:val="00AB05F1"/>
    <w:rsid w:val="00AB0F15"/>
    <w:rsid w:val="00AB605C"/>
    <w:rsid w:val="00AC1CE5"/>
    <w:rsid w:val="00AC4D52"/>
    <w:rsid w:val="00AD723A"/>
    <w:rsid w:val="00AE75D2"/>
    <w:rsid w:val="00AF1CD5"/>
    <w:rsid w:val="00AF6F36"/>
    <w:rsid w:val="00B03E5B"/>
    <w:rsid w:val="00B057DF"/>
    <w:rsid w:val="00B0796A"/>
    <w:rsid w:val="00B11406"/>
    <w:rsid w:val="00B16561"/>
    <w:rsid w:val="00B268A4"/>
    <w:rsid w:val="00B27BBC"/>
    <w:rsid w:val="00B30FB6"/>
    <w:rsid w:val="00B361C8"/>
    <w:rsid w:val="00B4293A"/>
    <w:rsid w:val="00B45167"/>
    <w:rsid w:val="00B453AE"/>
    <w:rsid w:val="00B50289"/>
    <w:rsid w:val="00B61703"/>
    <w:rsid w:val="00B61CFA"/>
    <w:rsid w:val="00B61E3D"/>
    <w:rsid w:val="00B667BF"/>
    <w:rsid w:val="00B756DA"/>
    <w:rsid w:val="00B77D66"/>
    <w:rsid w:val="00B832A7"/>
    <w:rsid w:val="00B8742B"/>
    <w:rsid w:val="00B87B2D"/>
    <w:rsid w:val="00B9754E"/>
    <w:rsid w:val="00BA2CEF"/>
    <w:rsid w:val="00BB568E"/>
    <w:rsid w:val="00BB7B15"/>
    <w:rsid w:val="00BC3EF1"/>
    <w:rsid w:val="00BC57BC"/>
    <w:rsid w:val="00BC6A46"/>
    <w:rsid w:val="00BC6CC3"/>
    <w:rsid w:val="00BD1DD6"/>
    <w:rsid w:val="00BD36BF"/>
    <w:rsid w:val="00BD3BCC"/>
    <w:rsid w:val="00BD41F4"/>
    <w:rsid w:val="00BE1231"/>
    <w:rsid w:val="00BE3685"/>
    <w:rsid w:val="00BE38A4"/>
    <w:rsid w:val="00BF45E5"/>
    <w:rsid w:val="00BF6855"/>
    <w:rsid w:val="00BF69D9"/>
    <w:rsid w:val="00C072A7"/>
    <w:rsid w:val="00C15183"/>
    <w:rsid w:val="00C30F15"/>
    <w:rsid w:val="00C46A93"/>
    <w:rsid w:val="00C51DE0"/>
    <w:rsid w:val="00C52EE6"/>
    <w:rsid w:val="00C53CDF"/>
    <w:rsid w:val="00C54484"/>
    <w:rsid w:val="00C57473"/>
    <w:rsid w:val="00C57C98"/>
    <w:rsid w:val="00C60330"/>
    <w:rsid w:val="00C61079"/>
    <w:rsid w:val="00C63172"/>
    <w:rsid w:val="00C64E1C"/>
    <w:rsid w:val="00C718F6"/>
    <w:rsid w:val="00C73E28"/>
    <w:rsid w:val="00C742E3"/>
    <w:rsid w:val="00C75F99"/>
    <w:rsid w:val="00C761C0"/>
    <w:rsid w:val="00CA2C87"/>
    <w:rsid w:val="00CA3C4B"/>
    <w:rsid w:val="00CA5B34"/>
    <w:rsid w:val="00CB10DF"/>
    <w:rsid w:val="00CB149E"/>
    <w:rsid w:val="00CB4CAF"/>
    <w:rsid w:val="00CB6A1D"/>
    <w:rsid w:val="00CC6575"/>
    <w:rsid w:val="00CC6781"/>
    <w:rsid w:val="00CD4C85"/>
    <w:rsid w:val="00CD5AFF"/>
    <w:rsid w:val="00CE0E70"/>
    <w:rsid w:val="00CE24CA"/>
    <w:rsid w:val="00CE49F4"/>
    <w:rsid w:val="00CF360E"/>
    <w:rsid w:val="00D01046"/>
    <w:rsid w:val="00D01E7D"/>
    <w:rsid w:val="00D024B0"/>
    <w:rsid w:val="00D03939"/>
    <w:rsid w:val="00D04303"/>
    <w:rsid w:val="00D04965"/>
    <w:rsid w:val="00D06019"/>
    <w:rsid w:val="00D061F9"/>
    <w:rsid w:val="00D14A3D"/>
    <w:rsid w:val="00D1561F"/>
    <w:rsid w:val="00D22650"/>
    <w:rsid w:val="00D250B4"/>
    <w:rsid w:val="00D415BA"/>
    <w:rsid w:val="00D451CA"/>
    <w:rsid w:val="00D504C4"/>
    <w:rsid w:val="00D5232D"/>
    <w:rsid w:val="00D6763D"/>
    <w:rsid w:val="00D74485"/>
    <w:rsid w:val="00D82001"/>
    <w:rsid w:val="00D86E08"/>
    <w:rsid w:val="00D87EEF"/>
    <w:rsid w:val="00D93145"/>
    <w:rsid w:val="00DB0754"/>
    <w:rsid w:val="00DB6817"/>
    <w:rsid w:val="00DB6EE9"/>
    <w:rsid w:val="00DC19AC"/>
    <w:rsid w:val="00DD5C7A"/>
    <w:rsid w:val="00DF7E95"/>
    <w:rsid w:val="00E00B0F"/>
    <w:rsid w:val="00E15B36"/>
    <w:rsid w:val="00E25EA5"/>
    <w:rsid w:val="00E3144F"/>
    <w:rsid w:val="00E338EC"/>
    <w:rsid w:val="00E34608"/>
    <w:rsid w:val="00E3464B"/>
    <w:rsid w:val="00E42F40"/>
    <w:rsid w:val="00E528E4"/>
    <w:rsid w:val="00E54BF5"/>
    <w:rsid w:val="00E631EC"/>
    <w:rsid w:val="00E71148"/>
    <w:rsid w:val="00E73CDE"/>
    <w:rsid w:val="00E757B6"/>
    <w:rsid w:val="00E80F8F"/>
    <w:rsid w:val="00E97AFC"/>
    <w:rsid w:val="00EA228C"/>
    <w:rsid w:val="00EA4573"/>
    <w:rsid w:val="00EB0BF1"/>
    <w:rsid w:val="00EB0F19"/>
    <w:rsid w:val="00EB6626"/>
    <w:rsid w:val="00EC0977"/>
    <w:rsid w:val="00EC1D70"/>
    <w:rsid w:val="00EC4E1E"/>
    <w:rsid w:val="00ED20BD"/>
    <w:rsid w:val="00EE1C75"/>
    <w:rsid w:val="00EE30C2"/>
    <w:rsid w:val="00EE5ED0"/>
    <w:rsid w:val="00EE6724"/>
    <w:rsid w:val="00EF0D41"/>
    <w:rsid w:val="00EF6D7E"/>
    <w:rsid w:val="00F02DA1"/>
    <w:rsid w:val="00F07DB3"/>
    <w:rsid w:val="00F1637F"/>
    <w:rsid w:val="00F17E0A"/>
    <w:rsid w:val="00F25922"/>
    <w:rsid w:val="00F268E0"/>
    <w:rsid w:val="00F34FDF"/>
    <w:rsid w:val="00F37E60"/>
    <w:rsid w:val="00F5560A"/>
    <w:rsid w:val="00F74782"/>
    <w:rsid w:val="00F930EB"/>
    <w:rsid w:val="00F94234"/>
    <w:rsid w:val="00F95776"/>
    <w:rsid w:val="00F977BF"/>
    <w:rsid w:val="00FA7F84"/>
    <w:rsid w:val="00FB5CF3"/>
    <w:rsid w:val="00FC0D12"/>
    <w:rsid w:val="00FC59D2"/>
    <w:rsid w:val="00FC6D6B"/>
    <w:rsid w:val="00FC76DC"/>
    <w:rsid w:val="00FD614D"/>
    <w:rsid w:val="00FF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CF54DB"/>
  <w15:docId w15:val="{A9FB68BD-A82A-46DF-B13E-5F9135E8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D3BCC"/>
  </w:style>
  <w:style w:type="paragraph" w:styleId="Ttulo1">
    <w:name w:val="heading 1"/>
    <w:basedOn w:val="Normal"/>
    <w:next w:val="Normal"/>
    <w:qFormat/>
    <w:rsid w:val="008E4EEE"/>
    <w:pPr>
      <w:keepNext/>
      <w:jc w:val="center"/>
      <w:outlineLvl w:val="0"/>
    </w:pPr>
    <w:rPr>
      <w:rFonts w:ascii="Arial" w:hAnsi="Arial"/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E4EE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8E4EEE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8E4EEE"/>
  </w:style>
  <w:style w:type="table" w:styleId="Tabelacomgrade">
    <w:name w:val="Table Grid"/>
    <w:basedOn w:val="Tabelanormal"/>
    <w:rsid w:val="00301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6367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63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4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rancisco2011\Senai%20Sorocaba%20Arquivos\Cronograma2011\402-FR-04-V2%20Cronograma%20de%20des%20plano%20de%20ensin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5954F-A4E5-4D95-98EA-185B769F3F2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402-FR-04-V2 Cronograma de des plano de ensino.dot</Template>
  <TotalTime>60</TotalTime>
  <Pages>2</Pages>
  <Words>362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Cronograma DET1 - M1EME-A</vt:lpstr>
    </vt:vector>
  </TitlesOfParts>
  <Company>Senai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Cronograma DET1 - M1EME-A</dc:title>
  <dc:subject/>
  <dc:creator>Edinaldo Santos Souza</dc:creator>
  <cp:keywords>SENAI Sorocaba</cp:keywords>
  <dc:description>Edinaldo Santos Souza</dc:description>
  <cp:lastModifiedBy>Desenvolvimento</cp:lastModifiedBy>
  <cp:revision>24</cp:revision>
  <cp:lastPrinted>2024-04-08T13:02:00Z</cp:lastPrinted>
  <dcterms:created xsi:type="dcterms:W3CDTF">2024-04-08T12:29:00Z</dcterms:created>
  <dcterms:modified xsi:type="dcterms:W3CDTF">2024-04-15T15:27:00Z</dcterms:modified>
  <cp:category>Curso de Aprendizagem Industrial</cp:category>
</cp:coreProperties>
</file>