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900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475087DF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2151D9">
              <w:rPr>
                <w:rFonts w:ascii="Aptos Narrow" w:hAnsi="Aptos Narrow"/>
                <w:color w:val="000000"/>
                <w:sz w:val="22"/>
                <w:szCs w:val="22"/>
              </w:rPr>
              <w:t>UNIVERSIDADE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568EA52A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46804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a universidade 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6D6407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27146B1C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 w:rsidR="002151D9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4248BBD6" w:rsidR="00B03E5B" w:rsidRPr="00B03E5B" w:rsidRDefault="002151D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4792240F" w:rsidR="00B03E5B" w:rsidRPr="00B03E5B" w:rsidRDefault="002151D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788FBEFB" w:rsidR="00B03E5B" w:rsidRPr="00B03E5B" w:rsidRDefault="002151D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35085705" w:rsidR="000728BD" w:rsidRPr="00B03E5B" w:rsidRDefault="00FE212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endereco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4E6E6548" w:rsidR="000728BD" w:rsidRDefault="00FE212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Endereço da universidade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1655F88A" w:rsidR="000728BD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6B6D68E1" w:rsidR="000728BD" w:rsidRPr="00B03E5B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2541D598" w:rsidR="000728BD" w:rsidRDefault="00FE212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0C6312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17BD0DC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5A98FAF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7B2C8A6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6C189C3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7449F2A0" w14:textId="77777777" w:rsidR="002151D9" w:rsidRPr="00B03E5B" w:rsidRDefault="002151D9" w:rsidP="002151D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8"/>
        <w:gridCol w:w="5111"/>
        <w:gridCol w:w="1013"/>
        <w:gridCol w:w="981"/>
        <w:gridCol w:w="1977"/>
      </w:tblGrid>
      <w:tr w:rsidR="002151D9" w:rsidRPr="00B03E5B" w14:paraId="037EE23D" w14:textId="77777777" w:rsidTr="002151D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3EDDAF6" w14:textId="77777777" w:rsidR="002151D9" w:rsidRPr="00B03E5B" w:rsidRDefault="002151D9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EC80" w14:textId="376A18F3" w:rsidR="002151D9" w:rsidRPr="00B03E5B" w:rsidRDefault="002151D9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ESTUDANTES</w:t>
            </w:r>
          </w:p>
        </w:tc>
      </w:tr>
      <w:tr w:rsidR="002151D9" w:rsidRPr="00B03E5B" w14:paraId="7CB10A33" w14:textId="77777777" w:rsidTr="002151D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5B9FBAD" w14:textId="77777777" w:rsidR="002151D9" w:rsidRPr="00B03E5B" w:rsidRDefault="002151D9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FA8F" w14:textId="34C82C24" w:rsidR="002151D9" w:rsidRPr="00B03E5B" w:rsidRDefault="002151D9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46804">
              <w:rPr>
                <w:rFonts w:ascii="Aptos Narrow" w:hAnsi="Aptos Narrow"/>
                <w:color w:val="000000"/>
                <w:sz w:val="22"/>
                <w:szCs w:val="22"/>
              </w:rPr>
              <w:t>Armazenará informações sobre os estudantes</w:t>
            </w:r>
          </w:p>
        </w:tc>
      </w:tr>
      <w:tr w:rsidR="002151D9" w:rsidRPr="00B03E5B" w14:paraId="2D4B221D" w14:textId="77777777" w:rsidTr="002151D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EE146F5" w14:textId="77777777" w:rsidR="002151D9" w:rsidRPr="00B03E5B" w:rsidRDefault="002151D9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E55F" w14:textId="320A6839" w:rsidR="002151D9" w:rsidRPr="00B03E5B" w:rsidRDefault="002151D9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46804">
              <w:rPr>
                <w:rFonts w:ascii="Aptos Narrow" w:hAnsi="Aptos Narrow"/>
                <w:color w:val="000000"/>
                <w:sz w:val="22"/>
                <w:szCs w:val="22"/>
              </w:rPr>
              <w:t>Essa tabela possui chave estrangeira da tabela UNIVERSIDADE</w:t>
            </w:r>
          </w:p>
        </w:tc>
      </w:tr>
      <w:tr w:rsidR="002151D9" w:rsidRPr="00B03E5B" w14:paraId="610F70E0" w14:textId="77777777" w:rsidTr="002151D9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66879A5" w14:textId="77777777" w:rsidR="002151D9" w:rsidRPr="00B03E5B" w:rsidRDefault="002151D9" w:rsidP="004F727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2151D9" w:rsidRPr="00B03E5B" w14:paraId="56867281" w14:textId="77777777" w:rsidTr="002151D9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86A3B96" w14:textId="77777777" w:rsidR="002151D9" w:rsidRPr="00B03E5B" w:rsidRDefault="002151D9" w:rsidP="004F727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E7CA6C9" w14:textId="77777777" w:rsidR="002151D9" w:rsidRPr="00B03E5B" w:rsidRDefault="002151D9" w:rsidP="004F727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F1736D3" w14:textId="77777777" w:rsidR="002151D9" w:rsidRPr="00B03E5B" w:rsidRDefault="002151D9" w:rsidP="004F727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9F1346" w14:textId="77777777" w:rsidR="002151D9" w:rsidRPr="00B03E5B" w:rsidRDefault="002151D9" w:rsidP="004F727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9B31702" w14:textId="77777777" w:rsidR="002151D9" w:rsidRPr="00B03E5B" w:rsidRDefault="002151D9" w:rsidP="004F727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2151D9" w:rsidRPr="00B03E5B" w14:paraId="0F8C0A41" w14:textId="77777777" w:rsidTr="002151D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A357" w14:textId="060803DA" w:rsidR="002151D9" w:rsidRPr="00B03E5B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E30B2" w14:textId="4C9FFDF3" w:rsidR="002151D9" w:rsidRPr="00B03E5B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12AE" w14:textId="6165D56E" w:rsidR="002151D9" w:rsidRPr="00B03E5B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53FC" w14:textId="77777777" w:rsidR="002151D9" w:rsidRPr="00B03E5B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BBEB" w14:textId="06C9714A" w:rsidR="002151D9" w:rsidRPr="00B03E5B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2151D9" w:rsidRPr="00B03E5B" w14:paraId="01986217" w14:textId="77777777" w:rsidTr="002151D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17F7" w14:textId="24D2CC7C" w:rsidR="002151D9" w:rsidRPr="00B03E5B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E029F" w14:textId="5EC41875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estudante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767D3" w14:textId="6AD96FB0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6F03B" w14:textId="0CB5C48E" w:rsidR="002151D9" w:rsidRPr="00B03E5B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AD489" w14:textId="68ACFAA6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151D9" w:rsidRPr="00B03E5B" w14:paraId="201C5C3F" w14:textId="77777777" w:rsidTr="002151D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7C96C" w14:textId="50F6FB0D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Idade 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70F80" w14:textId="252774CA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Idade do estudante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A6994" w14:textId="73C194EA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48EE" w14:textId="5324FA79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79719" w14:textId="4052DDA7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151D9" w:rsidRPr="00B03E5B" w14:paraId="4C1539B0" w14:textId="77777777" w:rsidTr="002151D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B9F45" w14:textId="78213585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UNIVERSIDADE_id_universidade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17BA" w14:textId="31307C09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DF36" w14:textId="1526E799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BEDA4" w14:textId="77777777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69F2" w14:textId="7DC67922" w:rsidR="002151D9" w:rsidRDefault="00FE212F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2151D9" w:rsidRPr="00B03E5B" w14:paraId="2D9F4A39" w14:textId="77777777" w:rsidTr="002151D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E76E" w14:textId="77777777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566A4" w14:textId="77777777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68D5" w14:textId="77777777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5A99D" w14:textId="77777777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8DE27" w14:textId="77777777" w:rsidR="002151D9" w:rsidRDefault="002151D9" w:rsidP="002151D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30772CF" w14:textId="77777777" w:rsidR="00FE212F" w:rsidRDefault="00FE212F" w:rsidP="00FE212F">
      <w:pPr>
        <w:tabs>
          <w:tab w:val="left" w:pos="3273"/>
        </w:tabs>
      </w:pPr>
    </w:p>
    <w:p w14:paraId="4FCC26DF" w14:textId="77777777" w:rsidR="00FE212F" w:rsidRPr="00B03E5B" w:rsidRDefault="00FE212F" w:rsidP="00FE212F">
      <w:pPr>
        <w:tabs>
          <w:tab w:val="left" w:pos="3273"/>
        </w:tabs>
      </w:pPr>
    </w:p>
    <w:tbl>
      <w:tblPr>
        <w:tblW w:w="12110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8"/>
        <w:gridCol w:w="3377"/>
        <w:gridCol w:w="1842"/>
        <w:gridCol w:w="1134"/>
        <w:gridCol w:w="2729"/>
      </w:tblGrid>
      <w:tr w:rsidR="00FE212F" w:rsidRPr="00B03E5B" w14:paraId="4CFC14A1" w14:textId="77777777" w:rsidTr="00FE212F">
        <w:trPr>
          <w:trHeight w:val="288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5FC1147" w14:textId="77777777" w:rsidR="00FE212F" w:rsidRPr="00B03E5B" w:rsidRDefault="00FE212F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C097" w14:textId="2B7D3BED" w:rsidR="00FE212F" w:rsidRPr="00B03E5B" w:rsidRDefault="00FE212F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</w:tr>
      <w:tr w:rsidR="00FE212F" w:rsidRPr="00B03E5B" w14:paraId="123C4A26" w14:textId="77777777" w:rsidTr="00FE212F">
        <w:trPr>
          <w:trHeight w:val="288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DB05208" w14:textId="77777777" w:rsidR="00FE212F" w:rsidRPr="00B03E5B" w:rsidRDefault="00FE212F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EC2C" w14:textId="4CB1AFB9" w:rsidR="00FE212F" w:rsidRPr="00B03E5B" w:rsidRDefault="00FE212F" w:rsidP="004F727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46804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o telefone </w:t>
            </w:r>
          </w:p>
        </w:tc>
      </w:tr>
      <w:tr w:rsidR="00846804" w:rsidRPr="00B03E5B" w14:paraId="2B04CF42" w14:textId="77777777" w:rsidTr="00FE212F">
        <w:trPr>
          <w:trHeight w:val="288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DF55884" w14:textId="77777777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8915" w14:textId="6CAD0F44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Essa tabela possui chave estrangeira da tabela UNIVERSIDADE</w:t>
            </w:r>
          </w:p>
        </w:tc>
      </w:tr>
      <w:tr w:rsidR="00846804" w:rsidRPr="00B03E5B" w14:paraId="16C2F75A" w14:textId="77777777" w:rsidTr="00FE212F">
        <w:trPr>
          <w:trHeight w:val="288"/>
        </w:trPr>
        <w:tc>
          <w:tcPr>
            <w:tcW w:w="12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28FEEA4" w14:textId="77777777" w:rsidR="00846804" w:rsidRPr="00B03E5B" w:rsidRDefault="00846804" w:rsidP="0084680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846804" w:rsidRPr="00B03E5B" w14:paraId="42758394" w14:textId="77777777" w:rsidTr="00FE212F">
        <w:trPr>
          <w:trHeight w:val="576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097EF37" w14:textId="77777777" w:rsidR="00846804" w:rsidRPr="00B03E5B" w:rsidRDefault="00846804" w:rsidP="0084680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FC101AC" w14:textId="77777777" w:rsidR="00846804" w:rsidRPr="00B03E5B" w:rsidRDefault="00846804" w:rsidP="0084680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6A0484" w14:textId="77777777" w:rsidR="00846804" w:rsidRPr="00B03E5B" w:rsidRDefault="00846804" w:rsidP="0084680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03C1E7C" w14:textId="77777777" w:rsidR="00846804" w:rsidRPr="00B03E5B" w:rsidRDefault="00846804" w:rsidP="0084680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D6A4F6B" w14:textId="77777777" w:rsidR="00846804" w:rsidRPr="00B03E5B" w:rsidRDefault="00846804" w:rsidP="0084680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846804" w:rsidRPr="00B03E5B" w14:paraId="28E2E1A4" w14:textId="77777777" w:rsidTr="00FE212F">
        <w:trPr>
          <w:trHeight w:val="288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9816" w14:textId="77777777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85D3B" w14:textId="77777777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8716" w14:textId="408F1A60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2AFD" w14:textId="77777777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F723" w14:textId="77777777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PK/ID</w:t>
            </w:r>
          </w:p>
        </w:tc>
      </w:tr>
      <w:tr w:rsidR="00846804" w:rsidRPr="00B03E5B" w14:paraId="69E02E26" w14:textId="77777777" w:rsidTr="00FE212F">
        <w:trPr>
          <w:trHeight w:val="288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727F2" w14:textId="158420AC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440CF" w14:textId="6A4A6106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da universidade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7337E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F5100" w14:textId="006F4DFE" w:rsidR="00846804" w:rsidRPr="00B03E5B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339E0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46804" w:rsidRPr="00B03E5B" w14:paraId="1A897A59" w14:textId="77777777" w:rsidTr="00FE212F">
        <w:trPr>
          <w:trHeight w:val="288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75799" w14:textId="4EA3FF26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UNIVERSIDADE_id_universidade</w:t>
            </w:r>
            <w:proofErr w:type="spellEnd"/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62B9" w14:textId="1CC08E39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01A65" w14:textId="3A2279C6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1373B" w14:textId="2653C52D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0C885" w14:textId="0214BF5E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846804" w:rsidRPr="00B03E5B" w14:paraId="3E93D424" w14:textId="77777777" w:rsidTr="00FE212F">
        <w:trPr>
          <w:trHeight w:val="288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76EB1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E4548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4B1D9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B1BD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A8CAE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846804" w:rsidRPr="00B03E5B" w14:paraId="535C5160" w14:textId="77777777" w:rsidTr="00FE212F">
        <w:trPr>
          <w:trHeight w:val="288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E3641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438E7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7AEDD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C2FEC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75032" w14:textId="77777777" w:rsidR="00846804" w:rsidRDefault="00846804" w:rsidP="0084680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17AAA718" w14:textId="77777777" w:rsidR="00FE212F" w:rsidRDefault="00FE212F" w:rsidP="00FE212F">
      <w:pPr>
        <w:tabs>
          <w:tab w:val="left" w:pos="3273"/>
        </w:tabs>
      </w:pPr>
    </w:p>
    <w:p w14:paraId="08D907AF" w14:textId="77777777" w:rsidR="00FE212F" w:rsidRPr="00B03E5B" w:rsidRDefault="00FE212F" w:rsidP="00FE212F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1A9B4" w14:textId="77777777" w:rsidR="00F02461" w:rsidRDefault="00F02461">
      <w:r>
        <w:separator/>
      </w:r>
    </w:p>
  </w:endnote>
  <w:endnote w:type="continuationSeparator" w:id="0">
    <w:p w14:paraId="5EFDF290" w14:textId="77777777" w:rsidR="00F02461" w:rsidRDefault="00F0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0F1E" w14:textId="77777777" w:rsidR="00F02461" w:rsidRDefault="00F02461">
      <w:r>
        <w:separator/>
      </w:r>
    </w:p>
  </w:footnote>
  <w:footnote w:type="continuationSeparator" w:id="0">
    <w:p w14:paraId="3EC51D71" w14:textId="77777777" w:rsidR="00F02461" w:rsidRDefault="00F02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77777777" w:rsidR="003D4C66" w:rsidRDefault="00F02461" w:rsidP="00A463C8">
    <w:pPr>
      <w:jc w:val="center"/>
    </w:pPr>
    <w:r>
      <w:rPr>
        <w:b/>
        <w:noProof/>
        <w:sz w:val="12"/>
      </w:rPr>
      <w:pict w14:anchorId="43F6F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-senai-cor" style="width:135.6pt;height:25.8pt;visibility:visible">
          <v:imagedata r:id="rId1" o:title="logo-senai-cor"/>
        </v:shape>
      </w:pict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6BB4B50A" w:rsidR="001719B4" w:rsidRPr="006465A6" w:rsidRDefault="002151D9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UNIVERSIDADE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6BC62F47" w:rsidR="00D6763D" w:rsidRPr="005B29D2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5B29D2">
      <w:rPr>
        <w:rFonts w:ascii="Arial" w:hAnsi="Arial"/>
        <w:sz w:val="18"/>
      </w:rPr>
      <w:t xml:space="preserve">Nicole </w:t>
    </w:r>
    <w:proofErr w:type="spellStart"/>
    <w:r w:rsidR="005B29D2">
      <w:rPr>
        <w:rFonts w:ascii="Arial" w:hAnsi="Arial"/>
        <w:sz w:val="18"/>
      </w:rPr>
      <w:t>Nishida</w:t>
    </w:r>
    <w:proofErr w:type="spellEnd"/>
    <w:r w:rsidR="005B29D2">
      <w:rPr>
        <w:rFonts w:ascii="Arial" w:hAnsi="Arial"/>
        <w:sz w:val="18"/>
      </w:rPr>
      <w:t xml:space="preserve"> Rodrigues </w:t>
    </w:r>
  </w:p>
  <w:p w14:paraId="3279516F" w14:textId="68234235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5B29D2">
      <w:rPr>
        <w:rFonts w:ascii="Arial" w:hAnsi="Arial"/>
        <w:bCs/>
        <w:sz w:val="18"/>
      </w:rPr>
      <w:t>08</w:t>
    </w:r>
    <w:r w:rsidR="002151D9">
      <w:rPr>
        <w:rFonts w:ascii="Arial" w:hAnsi="Arial"/>
        <w:bCs/>
        <w:sz w:val="18"/>
      </w:rPr>
      <w:t>/04/2024</w:t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151D9">
      <w:rPr>
        <w:rFonts w:ascii="Arial" w:hAnsi="Arial"/>
        <w:bCs/>
        <w:sz w:val="18"/>
      </w:rPr>
      <w:t>15/04/2024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C6312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1D9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29D2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407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46804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461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E212F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DC0A2-D93C-47A6-BF04-7F7332D2CC4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154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24</cp:revision>
  <cp:lastPrinted>2024-04-08T13:02:00Z</cp:lastPrinted>
  <dcterms:created xsi:type="dcterms:W3CDTF">2024-04-08T12:29:00Z</dcterms:created>
  <dcterms:modified xsi:type="dcterms:W3CDTF">2024-04-15T15:28:00Z</dcterms:modified>
  <cp:category>Curso de Aprendizagem Industrial</cp:category>
</cp:coreProperties>
</file>