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06271FC9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D1424">
              <w:rPr>
                <w:rFonts w:ascii="Aptos Narrow" w:hAnsi="Aptos Narrow"/>
                <w:color w:val="000000"/>
                <w:sz w:val="22"/>
                <w:szCs w:val="22"/>
              </w:rPr>
              <w:t>EVENTO ESPORTIVO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1FE0946E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D1424" w:rsidRPr="00DD1424">
              <w:rPr>
                <w:rFonts w:ascii="Aptos Narrow" w:hAnsi="Aptos Narrow"/>
                <w:color w:val="000000"/>
                <w:sz w:val="22"/>
                <w:szCs w:val="22"/>
              </w:rPr>
              <w:t>Armazenará dados sobre o</w:t>
            </w:r>
            <w:r w:rsidR="00DD1424">
              <w:rPr>
                <w:rFonts w:ascii="Aptos Narrow" w:hAnsi="Aptos Narrow"/>
                <w:color w:val="000000"/>
                <w:sz w:val="22"/>
                <w:szCs w:val="22"/>
              </w:rPr>
              <w:t xml:space="preserve"> evento esportivo 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CD7351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43BEC914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 w:rsidR="00DD1424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42DF0B62" w:rsidR="00B03E5B" w:rsidRPr="00B03E5B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D1424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550441C7" w:rsidR="00B03E5B" w:rsidRPr="00B03E5B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155EB50E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21F7AA38" w:rsidR="00B03E5B" w:rsidRPr="00B03E5B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22DEA091" w:rsidR="000728BD" w:rsidRPr="00B03E5B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18E3F5EF" w:rsidR="000728BD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evento esportivo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2E9C5DEB" w:rsidR="000728BD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06F883E7" w:rsidR="000728BD" w:rsidRPr="00B03E5B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2E8A4EFD" w:rsidR="000728BD" w:rsidRDefault="00DD1424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17BD0DC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5A98FAF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7B2C8A6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6C189C3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5301C81F" w14:textId="77777777" w:rsidR="00DD1424" w:rsidRPr="00B03E5B" w:rsidRDefault="00DD1424" w:rsidP="00DD1424">
      <w:pPr>
        <w:tabs>
          <w:tab w:val="left" w:pos="3273"/>
        </w:tabs>
      </w:pPr>
    </w:p>
    <w:tbl>
      <w:tblPr>
        <w:tblW w:w="12095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3"/>
        <w:gridCol w:w="3817"/>
        <w:gridCol w:w="1701"/>
        <w:gridCol w:w="1134"/>
        <w:gridCol w:w="2430"/>
      </w:tblGrid>
      <w:tr w:rsidR="00DD1424" w:rsidRPr="00B03E5B" w14:paraId="5A95A0D9" w14:textId="77777777" w:rsidTr="00DD1424">
        <w:trPr>
          <w:trHeight w:val="288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667229C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69E1" w14:textId="51B4C676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ENDEREÇO</w:t>
            </w:r>
          </w:p>
        </w:tc>
      </w:tr>
      <w:tr w:rsidR="00DD1424" w:rsidRPr="00B03E5B" w14:paraId="414691B0" w14:textId="77777777" w:rsidTr="00DD1424">
        <w:trPr>
          <w:trHeight w:val="288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94882F1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36C9" w14:textId="49BE578D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DD1424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informações do endereço </w:t>
            </w:r>
          </w:p>
        </w:tc>
      </w:tr>
      <w:tr w:rsidR="00DD1424" w:rsidRPr="00B03E5B" w14:paraId="062C6FE9" w14:textId="77777777" w:rsidTr="00DD1424">
        <w:trPr>
          <w:trHeight w:val="288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B4FF084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E127" w14:textId="7822A22B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EVENTO ESPORTIVO</w:t>
            </w:r>
          </w:p>
        </w:tc>
      </w:tr>
      <w:tr w:rsidR="00DD1424" w:rsidRPr="00B03E5B" w14:paraId="04772623" w14:textId="77777777" w:rsidTr="00DD1424">
        <w:trPr>
          <w:trHeight w:val="288"/>
        </w:trPr>
        <w:tc>
          <w:tcPr>
            <w:tcW w:w="12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1CDEFD8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DD1424" w:rsidRPr="00B03E5B" w14:paraId="7E6296FF" w14:textId="77777777" w:rsidTr="00DD1424">
        <w:trPr>
          <w:trHeight w:val="576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FEB925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C11B5A0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E71BE9F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CAAD192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036B8F6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D1424" w:rsidRPr="00B03E5B" w14:paraId="0D3EB710" w14:textId="77777777" w:rsidTr="00DD1424">
        <w:trPr>
          <w:trHeight w:val="288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A88D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A0311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D1424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4E7D" w14:textId="78FA00BC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C471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E1EA" w14:textId="688D3B0F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DD1424" w:rsidRPr="00B03E5B" w14:paraId="294FA19B" w14:textId="77777777" w:rsidTr="00DD1424">
        <w:trPr>
          <w:trHeight w:val="288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18767" w14:textId="4FC5523D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442CC" w14:textId="12475480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Rua do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evento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esportivo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377C9" w14:textId="7777777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70E2C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71A5" w14:textId="7777777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D1424" w:rsidRPr="00B03E5B" w14:paraId="19087D7B" w14:textId="77777777" w:rsidTr="00DD1424">
        <w:trPr>
          <w:trHeight w:val="288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788E7" w14:textId="1CF95CF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BFEB4" w14:textId="7F505181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evento esportivo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711BC" w14:textId="40EB6231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4B09" w14:textId="271BAA26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B8E22" w14:textId="6615E926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D1424" w:rsidRPr="00B03E5B" w14:paraId="1FC66F5B" w14:textId="77777777" w:rsidTr="00DD1424">
        <w:trPr>
          <w:trHeight w:val="288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83F7" w14:textId="40ED0ABC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D81FB" w14:textId="3EA5DAAF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do evento esportivo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05FB6" w14:textId="77D58CAD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4A7AE" w14:textId="28068CE4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17A87" w14:textId="5446DE9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NNN</w:t>
            </w:r>
          </w:p>
        </w:tc>
      </w:tr>
      <w:tr w:rsidR="00DD1424" w:rsidRPr="00B03E5B" w14:paraId="2FA90444" w14:textId="77777777" w:rsidTr="00DD1424">
        <w:trPr>
          <w:trHeight w:val="288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0E43D" w14:textId="1DD734CC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0B514" w14:textId="1B903B0B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do evento esportivo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F8D98" w14:textId="57518C31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7C514" w14:textId="2B8F5A9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06756" w14:textId="5D32217F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D1424" w:rsidRPr="00B03E5B" w14:paraId="2BFFC20C" w14:textId="77777777" w:rsidTr="00DD1424">
        <w:trPr>
          <w:trHeight w:val="288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AA62A" w14:textId="3DD779AB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EVENTO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ESPORTIVO_id_eventoesportivo</w:t>
            </w:r>
            <w:proofErr w:type="spellEnd"/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6443" w14:textId="4E68D86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4315D" w14:textId="3F12C1D9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7A27" w14:textId="7777777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8FAF1" w14:textId="7F16CC4A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0DC41FAD" w14:textId="77777777" w:rsidR="00DD1424" w:rsidRDefault="00DD1424" w:rsidP="00DD1424">
      <w:pPr>
        <w:tabs>
          <w:tab w:val="left" w:pos="3273"/>
        </w:tabs>
      </w:pPr>
    </w:p>
    <w:p w14:paraId="22852CE6" w14:textId="77777777" w:rsidR="00DD1424" w:rsidRPr="00B03E5B" w:rsidRDefault="00DD1424" w:rsidP="00DD1424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3"/>
        <w:gridCol w:w="5111"/>
        <w:gridCol w:w="1013"/>
        <w:gridCol w:w="981"/>
        <w:gridCol w:w="1977"/>
      </w:tblGrid>
      <w:tr w:rsidR="00DD1424" w:rsidRPr="00B03E5B" w14:paraId="5972CD43" w14:textId="77777777" w:rsidTr="00DD142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A18430D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3F36" w14:textId="6F82E384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COMPETIDOR</w:t>
            </w:r>
          </w:p>
        </w:tc>
      </w:tr>
      <w:tr w:rsidR="00DD1424" w:rsidRPr="00B03E5B" w14:paraId="2737B66C" w14:textId="77777777" w:rsidTr="00DD142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4396A98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83C" w14:textId="41FD8996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DD1424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sobre o competidor </w:t>
            </w:r>
          </w:p>
        </w:tc>
      </w:tr>
      <w:tr w:rsidR="00DD1424" w:rsidRPr="00B03E5B" w14:paraId="29A9C8D8" w14:textId="77777777" w:rsidTr="00DD142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5E11CC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7A4D" w14:textId="20C54604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EVENTO ESPORTIVO</w:t>
            </w:r>
          </w:p>
        </w:tc>
      </w:tr>
      <w:tr w:rsidR="00DD1424" w:rsidRPr="00B03E5B" w14:paraId="775ECD48" w14:textId="77777777" w:rsidTr="00DD1424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18ADD75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DD1424" w:rsidRPr="00B03E5B" w14:paraId="365A212E" w14:textId="77777777" w:rsidTr="00DD1424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AF6460F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EA6D84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078200B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B721D97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3E5EA4B" w14:textId="77777777" w:rsidR="00DD1424" w:rsidRPr="00B03E5B" w:rsidRDefault="00DD1424" w:rsidP="00344E1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D1424" w:rsidRPr="00B03E5B" w14:paraId="2C306C14" w14:textId="77777777" w:rsidTr="00DD142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A4B3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2957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D1424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BEED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7F83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9045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DD1424" w:rsidRPr="00B03E5B" w14:paraId="154B73F7" w14:textId="77777777" w:rsidTr="00DD142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EF9E8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60D6D" w14:textId="290A50FB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competidor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E7C4" w14:textId="7777777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10386" w14:textId="77777777" w:rsidR="00DD1424" w:rsidRPr="00B03E5B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103CC" w14:textId="7777777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D1424" w:rsidRPr="00B03E5B" w14:paraId="1EA402F5" w14:textId="77777777" w:rsidTr="00DD142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C8FD1" w14:textId="147E6806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Idade 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60A89" w14:textId="5C83FE70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Idade do competidor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F9CA" w14:textId="068B70C6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1BA49" w14:textId="19D69F13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45EC2" w14:textId="17C54F3E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D1424" w:rsidRPr="00B03E5B" w14:paraId="67782C61" w14:textId="77777777" w:rsidTr="00DD142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399D" w14:textId="5AAA4D4D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8EFE2" w14:textId="76CC8097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CPF do competidor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A59D" w14:textId="2D9B5F11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96341" w14:textId="1C552F14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B20B" w14:textId="7AEB0AF4" w:rsidR="00DD1424" w:rsidRDefault="00DD1424" w:rsidP="00344E1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D1424" w:rsidRPr="00B03E5B" w14:paraId="057C8366" w14:textId="77777777" w:rsidTr="00DD142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B8405" w14:textId="785EB014" w:rsidR="00DD1424" w:rsidRDefault="00DD1424" w:rsidP="00DD142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EVENTO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ESPORTIVO_id_eventoesportivo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4742E" w14:textId="65B38168" w:rsidR="00DD1424" w:rsidRDefault="00DD1424" w:rsidP="00DD142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E3AD" w14:textId="74359F2C" w:rsidR="00DD1424" w:rsidRDefault="00DD1424" w:rsidP="00DD142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02AF5" w14:textId="77777777" w:rsidR="00DD1424" w:rsidRDefault="00DD1424" w:rsidP="00DD142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CBAF1" w14:textId="5DC0C1AB" w:rsidR="00DD1424" w:rsidRDefault="00DD1424" w:rsidP="00DD142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14C99D59" w14:textId="77777777" w:rsidR="00DD1424" w:rsidRDefault="00DD1424" w:rsidP="00DD1424">
      <w:pPr>
        <w:tabs>
          <w:tab w:val="left" w:pos="3273"/>
        </w:tabs>
      </w:pPr>
    </w:p>
    <w:p w14:paraId="37FFF71B" w14:textId="77777777" w:rsidR="00DD1424" w:rsidRPr="00B03E5B" w:rsidRDefault="00DD1424" w:rsidP="00DD1424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71777" w14:textId="77777777" w:rsidR="00B75086" w:rsidRDefault="00B75086">
      <w:r>
        <w:separator/>
      </w:r>
    </w:p>
  </w:endnote>
  <w:endnote w:type="continuationSeparator" w:id="0">
    <w:p w14:paraId="79F98776" w14:textId="77777777" w:rsidR="00B75086" w:rsidRDefault="00B7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21E95" w14:textId="77777777" w:rsidR="00D86EFA" w:rsidRDefault="00D86E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91F5" w14:textId="77777777" w:rsidR="00D86EFA" w:rsidRDefault="00D86EF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28B6F" w14:textId="77777777" w:rsidR="00D86EFA" w:rsidRDefault="00D86E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A41C8" w14:textId="77777777" w:rsidR="00B75086" w:rsidRDefault="00B75086">
      <w:r>
        <w:separator/>
      </w:r>
    </w:p>
  </w:footnote>
  <w:footnote w:type="continuationSeparator" w:id="0">
    <w:p w14:paraId="12BCB5B8" w14:textId="77777777" w:rsidR="00B75086" w:rsidRDefault="00B7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3372E" w14:textId="77777777" w:rsidR="00D86EFA" w:rsidRDefault="00D86E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77777777" w:rsidR="003D4C66" w:rsidRDefault="00B75086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6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4E511A67" w:rsidR="001719B4" w:rsidRPr="006465A6" w:rsidRDefault="00DD1424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EVENTOS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5176FA5C" w:rsidR="00D6763D" w:rsidRPr="00D86EFA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D86EFA">
      <w:rPr>
        <w:rFonts w:ascii="Arial" w:hAnsi="Arial"/>
        <w:sz w:val="18"/>
      </w:rPr>
      <w:t xml:space="preserve">Nicole </w:t>
    </w:r>
    <w:proofErr w:type="spellStart"/>
    <w:r w:rsidR="00D86EFA">
      <w:rPr>
        <w:rFonts w:ascii="Arial" w:hAnsi="Arial"/>
        <w:sz w:val="18"/>
      </w:rPr>
      <w:t>Nishida</w:t>
    </w:r>
    <w:proofErr w:type="spellEnd"/>
    <w:r w:rsidR="00D86EFA">
      <w:rPr>
        <w:rFonts w:ascii="Arial" w:hAnsi="Arial"/>
        <w:sz w:val="18"/>
      </w:rPr>
      <w:t xml:space="preserve"> Rodrigues</w:t>
    </w:r>
  </w:p>
  <w:p w14:paraId="3279516F" w14:textId="5BB152A0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D86EFA">
      <w:rPr>
        <w:rFonts w:ascii="Arial" w:hAnsi="Arial"/>
        <w:bCs/>
        <w:sz w:val="18"/>
      </w:rPr>
      <w:t>08</w:t>
    </w:r>
    <w:bookmarkStart w:id="0" w:name="_GoBack"/>
    <w:bookmarkEnd w:id="0"/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DD1424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C19CD" w14:textId="77777777" w:rsidR="00D86EFA" w:rsidRDefault="00D86E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086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D7351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6EFA"/>
    <w:rsid w:val="00D87EEF"/>
    <w:rsid w:val="00D93145"/>
    <w:rsid w:val="00DB0754"/>
    <w:rsid w:val="00DB6817"/>
    <w:rsid w:val="00DB6EE9"/>
    <w:rsid w:val="00DC19AC"/>
    <w:rsid w:val="00DD1424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AE82-4779-4D39-A30A-27097F57538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49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25</cp:revision>
  <cp:lastPrinted>2024-04-08T13:02:00Z</cp:lastPrinted>
  <dcterms:created xsi:type="dcterms:W3CDTF">2024-04-08T12:29:00Z</dcterms:created>
  <dcterms:modified xsi:type="dcterms:W3CDTF">2024-04-15T15:27:00Z</dcterms:modified>
  <cp:category>Curso de Aprendizagem Industrial</cp:category>
</cp:coreProperties>
</file>