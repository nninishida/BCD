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5A5EA02F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1865BB">
              <w:rPr>
                <w:rFonts w:ascii="Aptos Narrow" w:hAnsi="Aptos Narrow"/>
                <w:color w:val="000000"/>
                <w:sz w:val="22"/>
                <w:szCs w:val="22"/>
              </w:rPr>
              <w:t>ALUNO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22AA1CBA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1865BB" w:rsidRPr="001865BB">
              <w:rPr>
                <w:rFonts w:ascii="Aptos Narrow" w:hAnsi="Aptos Narrow"/>
                <w:color w:val="000000"/>
                <w:sz w:val="22"/>
                <w:szCs w:val="22"/>
              </w:rPr>
              <w:t>Armazenará dados sobre o</w:t>
            </w:r>
            <w:r w:rsidR="001865BB">
              <w:rPr>
                <w:rFonts w:ascii="Aptos Narrow" w:hAnsi="Aptos Narrow"/>
                <w:color w:val="000000"/>
                <w:sz w:val="22"/>
                <w:szCs w:val="22"/>
              </w:rPr>
              <w:t xml:space="preserve"> aluno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4F4DBC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00D252F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 w:rsidR="001865BB"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184C00EF" w:rsidR="00B03E5B" w:rsidRPr="00B03E5B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1865BB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52938F7D" w:rsidR="00B03E5B" w:rsidRPr="00B03E5B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206246A7" w:rsidR="00B03E5B" w:rsidRPr="00B03E5B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1DCE4E10" w:rsidR="000728BD" w:rsidRPr="00B03E5B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04951E2D" w:rsidR="000728BD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58730F77" w:rsidR="000728BD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29E4F455" w:rsidR="000728BD" w:rsidRPr="00B03E5B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38ADD5DF" w:rsidR="000728BD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19D9E3AE" w:rsidR="006B331E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385A1012" w:rsidR="006B331E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 do 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335E3123" w:rsidR="006B331E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0E3B2C33" w:rsidR="006B331E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17A9B236" w:rsidR="006B331E" w:rsidRDefault="001865B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60842D0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39E1DDFB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6C60A5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19CECAF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6206B24C" w14:textId="77777777" w:rsidR="001865BB" w:rsidRPr="00B03E5B" w:rsidRDefault="001865BB" w:rsidP="001865BB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5111"/>
        <w:gridCol w:w="1013"/>
        <w:gridCol w:w="981"/>
        <w:gridCol w:w="1977"/>
      </w:tblGrid>
      <w:tr w:rsidR="001865BB" w:rsidRPr="00B03E5B" w14:paraId="7FE0BFC3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5F2EDE5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2D54" w14:textId="1DD3A719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</w:p>
        </w:tc>
      </w:tr>
      <w:tr w:rsidR="001865BB" w:rsidRPr="00B03E5B" w14:paraId="06BEE83E" w14:textId="77777777" w:rsidTr="003C4A07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C298A48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E279" w14:textId="6D45C240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1865BB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informações do telefone</w:t>
            </w:r>
          </w:p>
        </w:tc>
      </w:tr>
      <w:tr w:rsidR="001865BB" w:rsidRPr="00B03E5B" w14:paraId="72D58D4D" w14:textId="77777777" w:rsidTr="003C4A07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4E05369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C887" w14:textId="59A261B2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1865BB"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possui chave estrangeira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ALUNO </w:t>
            </w:r>
          </w:p>
        </w:tc>
      </w:tr>
      <w:tr w:rsidR="001865BB" w:rsidRPr="00B03E5B" w14:paraId="1A0E0BD3" w14:textId="77777777" w:rsidTr="001865BB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059AADE6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1865BB" w:rsidRPr="00B03E5B" w14:paraId="130DFD3E" w14:textId="77777777" w:rsidTr="003C4A07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7E86B21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A62A3C9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53224D8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FBC4F9A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7646BEAE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1865BB" w:rsidRPr="00B03E5B" w14:paraId="2AD7AC81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F9E2" w14:textId="2D3887DF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1C15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1865BB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2852" w14:textId="02108A7F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B1B2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E6AF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1865BB" w:rsidRPr="00B03E5B" w14:paraId="0A190276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19E0A" w14:textId="245A3BC8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8C2EB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90AF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D3EDA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0EA4A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1865BB" w:rsidRPr="00B03E5B" w14:paraId="6DEDBCB1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019B8" w14:textId="1E92E042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ALUNO_id_aluno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7922A" w14:textId="5FFA0402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F4BDE" w14:textId="35268D4A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INT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E7217" w14:textId="60D07E4E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D2AB" w14:textId="5AF79DDC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1865BB" w:rsidRPr="00B03E5B" w14:paraId="51D513CE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CB295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BE7B3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4BB9C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E13A1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3FE06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1865BB" w:rsidRPr="00B03E5B" w14:paraId="2106AE78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5A7C4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1F38E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510C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7179F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1F591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185FEF90" w14:textId="77777777" w:rsidR="001865BB" w:rsidRDefault="001865BB" w:rsidP="001865BB">
      <w:pPr>
        <w:tabs>
          <w:tab w:val="left" w:pos="3273"/>
        </w:tabs>
      </w:pPr>
    </w:p>
    <w:p w14:paraId="1CF714F5" w14:textId="77777777" w:rsidR="001865BB" w:rsidRPr="00B03E5B" w:rsidRDefault="001865BB" w:rsidP="001865BB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5111"/>
        <w:gridCol w:w="1013"/>
        <w:gridCol w:w="981"/>
        <w:gridCol w:w="1977"/>
      </w:tblGrid>
      <w:tr w:rsidR="001865BB" w:rsidRPr="00B03E5B" w14:paraId="4D64E290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DEBB7FF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85EE" w14:textId="4E5F9B96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DISCIPLINA</w:t>
            </w:r>
          </w:p>
        </w:tc>
      </w:tr>
      <w:tr w:rsidR="001865BB" w:rsidRPr="00B03E5B" w14:paraId="520401FE" w14:textId="77777777" w:rsidTr="003C4A07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25485C1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15FA" w14:textId="00D0940E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1865BB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informações da disciplina</w:t>
            </w:r>
          </w:p>
        </w:tc>
      </w:tr>
      <w:tr w:rsidR="001865BB" w:rsidRPr="00B03E5B" w14:paraId="5C9AB1FE" w14:textId="77777777" w:rsidTr="003C4A07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ECD55F2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1B9A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1865BB"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possui chave estrangeira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ALUNO </w:t>
            </w:r>
          </w:p>
        </w:tc>
      </w:tr>
      <w:tr w:rsidR="001865BB" w:rsidRPr="00B03E5B" w14:paraId="080E9B70" w14:textId="77777777" w:rsidTr="003C4A07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35AB4F51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1865BB" w:rsidRPr="00B03E5B" w14:paraId="7F44D3F2" w14:textId="77777777" w:rsidTr="003C4A07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36DD654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7C428AA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B58B48F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13B1A1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0F926BF8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1865BB" w:rsidRPr="00B03E5B" w14:paraId="2DB2C537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D65D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3738A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1865BB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7975" w14:textId="183D6F8D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4EF4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AB20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1865BB" w:rsidRPr="00B03E5B" w14:paraId="168B696A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4999C" w14:textId="0D4FB082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5CC36" w14:textId="1DDC5DA6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da disciplina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82BF5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AFE8B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3D83E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1865BB" w:rsidRPr="00B03E5B" w14:paraId="3AFFC480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7C565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ALUNO_id_aluno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CB53E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1E79C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INT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F2E95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AB49D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1865BB" w:rsidRPr="00B03E5B" w14:paraId="3EF41692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237B3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F6F4C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D82F7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6003B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3A600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1865BB" w:rsidRPr="00B03E5B" w14:paraId="633D43F5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2A297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437D9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F5421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B36BB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F5504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4064EF1C" w14:textId="77777777" w:rsidR="001865BB" w:rsidRDefault="001865BB" w:rsidP="001865BB">
      <w:pPr>
        <w:tabs>
          <w:tab w:val="left" w:pos="3273"/>
        </w:tabs>
      </w:pPr>
    </w:p>
    <w:p w14:paraId="7B35EE98" w14:textId="77777777" w:rsidR="001865BB" w:rsidRPr="00B03E5B" w:rsidRDefault="001865BB" w:rsidP="001865BB">
      <w:pPr>
        <w:tabs>
          <w:tab w:val="left" w:pos="3273"/>
        </w:tabs>
      </w:pPr>
    </w:p>
    <w:p w14:paraId="2D734B33" w14:textId="26F6BF44" w:rsidR="00891ACF" w:rsidRDefault="00891ACF" w:rsidP="00D061F9">
      <w:pPr>
        <w:tabs>
          <w:tab w:val="left" w:pos="3273"/>
        </w:tabs>
      </w:pPr>
    </w:p>
    <w:p w14:paraId="63144F32" w14:textId="1D2F138C" w:rsidR="001865BB" w:rsidRDefault="001865BB" w:rsidP="00D061F9">
      <w:pPr>
        <w:tabs>
          <w:tab w:val="left" w:pos="3273"/>
        </w:tabs>
      </w:pPr>
    </w:p>
    <w:p w14:paraId="320DA84B" w14:textId="50FE1532" w:rsidR="001865BB" w:rsidRDefault="001865BB" w:rsidP="00D061F9">
      <w:pPr>
        <w:tabs>
          <w:tab w:val="left" w:pos="3273"/>
        </w:tabs>
      </w:pPr>
    </w:p>
    <w:p w14:paraId="3E7FF1BC" w14:textId="4D699994" w:rsidR="001865BB" w:rsidRDefault="001865BB" w:rsidP="00D061F9">
      <w:pPr>
        <w:tabs>
          <w:tab w:val="left" w:pos="3273"/>
        </w:tabs>
      </w:pPr>
    </w:p>
    <w:p w14:paraId="6735AC43" w14:textId="111E7CF4" w:rsidR="001865BB" w:rsidRDefault="001865BB" w:rsidP="00D061F9">
      <w:pPr>
        <w:tabs>
          <w:tab w:val="left" w:pos="3273"/>
        </w:tabs>
      </w:pPr>
    </w:p>
    <w:p w14:paraId="59AC64B8" w14:textId="45A0DD01" w:rsidR="001865BB" w:rsidRDefault="001865BB" w:rsidP="00D061F9">
      <w:pPr>
        <w:tabs>
          <w:tab w:val="left" w:pos="3273"/>
        </w:tabs>
      </w:pPr>
    </w:p>
    <w:p w14:paraId="474B5A5C" w14:textId="30D663F3" w:rsidR="001865BB" w:rsidRDefault="001865BB" w:rsidP="00D061F9">
      <w:pPr>
        <w:tabs>
          <w:tab w:val="left" w:pos="3273"/>
        </w:tabs>
      </w:pPr>
    </w:p>
    <w:p w14:paraId="44F6080D" w14:textId="77777777" w:rsidR="001865BB" w:rsidRPr="00B03E5B" w:rsidRDefault="001865BB" w:rsidP="001865BB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2"/>
        <w:gridCol w:w="5111"/>
        <w:gridCol w:w="1013"/>
        <w:gridCol w:w="981"/>
        <w:gridCol w:w="1977"/>
      </w:tblGrid>
      <w:tr w:rsidR="001865BB" w:rsidRPr="00B03E5B" w14:paraId="5F3B51B1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D9FA5A7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C3B8" w14:textId="75178381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CONTEUDO</w:t>
            </w:r>
          </w:p>
        </w:tc>
      </w:tr>
      <w:tr w:rsidR="001865BB" w:rsidRPr="00B03E5B" w14:paraId="6531DBF0" w14:textId="77777777" w:rsidTr="003C4A07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1B9EA11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3DD4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1865BB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informações do telefone</w:t>
            </w:r>
          </w:p>
        </w:tc>
      </w:tr>
      <w:tr w:rsidR="001865BB" w:rsidRPr="00B03E5B" w14:paraId="641F2DA7" w14:textId="77777777" w:rsidTr="003C4A07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4CF6293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79D1" w14:textId="0E5C8BD4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1865BB"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possui chave estrangeira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DISCIPLINA</w:t>
            </w:r>
          </w:p>
        </w:tc>
      </w:tr>
      <w:tr w:rsidR="001865BB" w:rsidRPr="00B03E5B" w14:paraId="4B011FF5" w14:textId="77777777" w:rsidTr="003C4A07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1B273AA2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1865BB" w:rsidRPr="00B03E5B" w14:paraId="27D224EB" w14:textId="77777777" w:rsidTr="003C4A07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533E24F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7D9E2F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2A2E5E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54195F4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60228842" w14:textId="77777777" w:rsidR="001865BB" w:rsidRPr="00B03E5B" w:rsidRDefault="001865BB" w:rsidP="003C4A0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1865BB" w:rsidRPr="00B03E5B" w14:paraId="3AAE87CE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1626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19448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1865BB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7E40" w14:textId="57C841F5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2CE7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509D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1865BB" w:rsidRPr="00B03E5B" w14:paraId="2E26004B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CAB8C" w14:textId="3C62CE44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apresentaçoes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DFF2A" w14:textId="6FE9A563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Apresentações do conteúdo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2B7EA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654B0" w14:textId="77777777" w:rsidR="001865BB" w:rsidRPr="00B03E5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BC51E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1865BB" w:rsidRPr="00B03E5B" w14:paraId="42BFB8D1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15688" w14:textId="0A98E405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livros 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18049" w14:textId="2AEC6ECD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Livros do conteúdo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36B68" w14:textId="2DCAF1E6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C2410" w14:textId="302970E9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044E3" w14:textId="6D767210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1865BB" w:rsidRPr="00B03E5B" w14:paraId="28E992D2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7ECC6" w14:textId="471F956A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provas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31BDA" w14:textId="3B642686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Provas do conteúdo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075AE" w14:textId="00353B6A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F54E0" w14:textId="060149DE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7E5D9" w14:textId="299A0AB8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1865BB" w:rsidRPr="00B03E5B" w14:paraId="7C7856A0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60269" w14:textId="42B6FEF9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DISPLINA_id_disciplina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71C5C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7C154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INT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07E12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1481C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1865BB" w:rsidRPr="00B03E5B" w14:paraId="55DB6E2C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02D17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E93AA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39F1A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B60B7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A3621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1865BB" w:rsidRPr="00B03E5B" w14:paraId="221426E9" w14:textId="77777777" w:rsidTr="003C4A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E742F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C25FC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A1880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ACC2E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7C6D9" w14:textId="77777777" w:rsidR="001865BB" w:rsidRDefault="001865BB" w:rsidP="003C4A0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7A257555" w14:textId="77777777" w:rsidR="001865BB" w:rsidRDefault="001865BB" w:rsidP="001865BB">
      <w:pPr>
        <w:tabs>
          <w:tab w:val="left" w:pos="3273"/>
        </w:tabs>
      </w:pPr>
    </w:p>
    <w:p w14:paraId="0A134308" w14:textId="77777777" w:rsidR="001865BB" w:rsidRPr="00B03E5B" w:rsidRDefault="001865BB" w:rsidP="001865BB">
      <w:pPr>
        <w:tabs>
          <w:tab w:val="left" w:pos="3273"/>
        </w:tabs>
      </w:pPr>
    </w:p>
    <w:p w14:paraId="2BC523AA" w14:textId="77777777" w:rsidR="001865BB" w:rsidRPr="00B03E5B" w:rsidRDefault="001865BB" w:rsidP="00D061F9">
      <w:pPr>
        <w:tabs>
          <w:tab w:val="left" w:pos="3273"/>
        </w:tabs>
      </w:pPr>
    </w:p>
    <w:sectPr w:rsidR="001865BB" w:rsidRPr="00B03E5B" w:rsidSect="00D06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5B05" w14:textId="77777777" w:rsidR="007A094E" w:rsidRDefault="007A094E">
      <w:r>
        <w:separator/>
      </w:r>
    </w:p>
  </w:endnote>
  <w:endnote w:type="continuationSeparator" w:id="0">
    <w:p w14:paraId="73651A5C" w14:textId="77777777" w:rsidR="007A094E" w:rsidRDefault="007A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8B94" w14:textId="77777777" w:rsidR="004B3A27" w:rsidRDefault="004B3A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AC77D" w14:textId="77777777" w:rsidR="004B3A27" w:rsidRDefault="004B3A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F1667" w14:textId="77777777" w:rsidR="004B3A27" w:rsidRDefault="004B3A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D4101" w14:textId="77777777" w:rsidR="007A094E" w:rsidRDefault="007A094E">
      <w:r>
        <w:separator/>
      </w:r>
    </w:p>
  </w:footnote>
  <w:footnote w:type="continuationSeparator" w:id="0">
    <w:p w14:paraId="761AC48B" w14:textId="77777777" w:rsidR="007A094E" w:rsidRDefault="007A0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FFEB6" w14:textId="77777777" w:rsidR="004B3A27" w:rsidRDefault="004B3A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33287359" w:rsidR="003D4C66" w:rsidRDefault="001865BB" w:rsidP="00A463C8">
    <w:pPr>
      <w:jc w:val="center"/>
      <w:rPr>
        <w:b/>
      </w:rPr>
    </w:pPr>
    <w:r>
      <w:rPr>
        <w:b/>
      </w:rPr>
      <w:t>E</w:t>
    </w:r>
  </w:p>
  <w:p w14:paraId="23A1DCE0" w14:textId="77777777" w:rsidR="003D4C66" w:rsidRDefault="007A094E" w:rsidP="00A463C8">
    <w:pPr>
      <w:jc w:val="center"/>
    </w:pPr>
    <w:r>
      <w:rPr>
        <w:b/>
        <w:noProof/>
        <w:sz w:val="12"/>
      </w:rPr>
      <w:pict w14:anchorId="43F6F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-senai-cor" style="width:135.6pt;height:25.8pt;visibility:visible">
          <v:imagedata r:id="rId1" o:title="logo-senai-cor"/>
        </v:shape>
      </w:pict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4838BBF8" w:rsidR="001719B4" w:rsidRPr="006465A6" w:rsidRDefault="001865BB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ESTUDOS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18E28ECE" w:rsidR="00D6763D" w:rsidRPr="004B3A27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4B3A27">
      <w:rPr>
        <w:rFonts w:ascii="Arial" w:hAnsi="Arial"/>
        <w:sz w:val="18"/>
      </w:rPr>
      <w:t xml:space="preserve">Nicole </w:t>
    </w:r>
    <w:proofErr w:type="spellStart"/>
    <w:r w:rsidR="004B3A27">
      <w:rPr>
        <w:rFonts w:ascii="Arial" w:hAnsi="Arial"/>
        <w:sz w:val="18"/>
      </w:rPr>
      <w:t>Nishida</w:t>
    </w:r>
    <w:proofErr w:type="spellEnd"/>
    <w:r w:rsidR="004B3A27">
      <w:rPr>
        <w:rFonts w:ascii="Arial" w:hAnsi="Arial"/>
        <w:sz w:val="18"/>
      </w:rPr>
      <w:t xml:space="preserve"> Rodrigues</w:t>
    </w:r>
  </w:p>
  <w:p w14:paraId="3279516F" w14:textId="4DF271C5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4B3A27">
      <w:rPr>
        <w:rFonts w:ascii="Arial" w:hAnsi="Arial"/>
        <w:bCs/>
        <w:sz w:val="18"/>
      </w:rPr>
      <w:t>08</w:t>
    </w:r>
    <w:bookmarkStart w:id="0" w:name="_GoBack"/>
    <w:bookmarkEnd w:id="0"/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1865BB">
      <w:rPr>
        <w:rFonts w:ascii="Arial" w:hAnsi="Arial"/>
        <w:bCs/>
        <w:sz w:val="18"/>
      </w:rPr>
      <w:t>15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CA17E" w14:textId="77777777" w:rsidR="004B3A27" w:rsidRDefault="004B3A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865BB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3A27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4F4DBC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094E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5E6BC-269F-4B79-BB80-CD77452294C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48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25</cp:revision>
  <cp:lastPrinted>2024-04-08T13:02:00Z</cp:lastPrinted>
  <dcterms:created xsi:type="dcterms:W3CDTF">2024-04-08T12:29:00Z</dcterms:created>
  <dcterms:modified xsi:type="dcterms:W3CDTF">2024-04-15T15:28:00Z</dcterms:modified>
  <cp:category>Curso de Aprendizagem Industrial</cp:category>
</cp:coreProperties>
</file>